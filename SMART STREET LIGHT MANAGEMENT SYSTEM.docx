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rPr>
              <w:color w:val="C45911" w:themeColor="accent2" w:themeShade="BF"/>
              <w:sz w:val="48"/>
              <w:szCs w:val="48"/>
            </w:rPr>
            <w:alias w:val="Post Title"/>
            <w:id w:val="89512082"/>
            <w:placeholder>
              <w:docPart w:val="89512082"/>
            </w:placeholder>
            <w:dataBinding w:xpath="/ns0:BlogPostInfo/ns0:PostTitle" w:storeItemID="{5F329CAD-B019-4FA6-9FEF-74898909AD20}"/>
            <w:text/>
          </w:sdtPr>
          <w:sdtEndPr/>
          <w:sdtContent>
            <w:p w14:paraId="1D0B61CB" w14:textId="58A48CEB" w:rsidR="00203339" w:rsidRPr="002C15A1" w:rsidRDefault="005D3405" w:rsidP="005D3405">
              <w:pPr>
                <w:pStyle w:val="Publishwithline"/>
                <w:jc w:val="center"/>
                <w:rPr>
                  <w:color w:val="C45911" w:themeColor="accent2" w:themeShade="BF"/>
                </w:rPr>
              </w:pPr>
              <w:r w:rsidRPr="002C15A1">
                <w:rPr>
                  <w:color w:val="C45911" w:themeColor="accent2" w:themeShade="BF"/>
                  <w:sz w:val="48"/>
                  <w:szCs w:val="48"/>
                </w:rPr>
                <w:t>SMART STREET LIGHT MANAGEMENT SYSTEM</w:t>
              </w:r>
            </w:p>
          </w:sdtContent>
        </w:sdt>
        <w:p w14:paraId="58B35BEC" w14:textId="77777777" w:rsidR="00203339" w:rsidRDefault="00203339">
          <w:pPr>
            <w:pStyle w:val="underline"/>
          </w:pPr>
        </w:p>
        <w:p w14:paraId="73DA48E5" w14:textId="77777777" w:rsidR="00203339" w:rsidRDefault="00A555C4">
          <w:pPr>
            <w:pStyle w:val="PadderBetweenControlandBody"/>
          </w:pPr>
        </w:p>
      </w:sdtContent>
    </w:sdt>
    <w:p w14:paraId="42A0BE0B" w14:textId="66864BA7" w:rsidR="005D3405" w:rsidRDefault="005D3405" w:rsidP="005D3405">
      <w:pPr>
        <w:rPr>
          <w:color w:val="BF8F00" w:themeColor="accent4" w:themeShade="BF"/>
          <w:sz w:val="28"/>
          <w:szCs w:val="28"/>
        </w:rPr>
      </w:pPr>
      <w:bookmarkStart w:id="0" w:name="_GoBack"/>
      <w:bookmarkEnd w:id="0"/>
      <w:r w:rsidRPr="002C15A1">
        <w:rPr>
          <w:color w:val="BF8F00" w:themeColor="accent4" w:themeShade="BF"/>
          <w:sz w:val="28"/>
          <w:szCs w:val="28"/>
        </w:rPr>
        <w:t>INTRODUCTION:</w:t>
      </w:r>
    </w:p>
    <w:p w14:paraId="6D5FB431" w14:textId="150B5CA4" w:rsidR="00EE2735" w:rsidRDefault="00EE2735" w:rsidP="00EE2735">
      <w:r>
        <w:t xml:space="preserve">                                   A huge amount of electrical power of many countries is consumed in lighting the streets. However, vehicles pass with very low rate in specific periods of time and parts of the streets are not occupied by vehicles over time. In this project, we propose a system that automatically dim the light for the parts of the streets having no vehicles and  intensify  the light for these parts once there are some vehicles that are going to come. Logically, this system may save a large amount of the electrical power. In addition, it may increase the lifetime of the lamps. This system automatically controls and monitors the light of the streets. It can intensify only the parts that have vehicles and help on the maintenance of the lighting equipment’s. Conventional street lighting systems in areas with a low frequency of passer by are online most of the night without purpose. The consequence is that a large amount of power is wasted meaninglessly. The present system is like, the street lights will be switched on in the evening before the sun sets and they are switched off the next day morning after there is sufficient light on the roads. This project gives the best solution for electrical power wastage. In this project, sensors used are, Light Dependent Resistor (LDR) to indicate a day/night time and the IR sensors to detect the movement on the street. The Arduino Uno is used to control the street light system.</w:t>
      </w:r>
    </w:p>
    <w:p w14:paraId="23F273B0" w14:textId="283C96B3" w:rsidR="00AA4308" w:rsidRDefault="00B156BF" w:rsidP="00EE2735">
      <w:pPr>
        <w:rPr>
          <w:color w:val="BF8F00" w:themeColor="accent4" w:themeShade="BF"/>
          <w:sz w:val="28"/>
          <w:szCs w:val="28"/>
        </w:rPr>
      </w:pPr>
      <w:r>
        <w:rPr>
          <w:color w:val="BF8F00" w:themeColor="accent4" w:themeShade="BF"/>
          <w:sz w:val="28"/>
          <w:szCs w:val="28"/>
        </w:rPr>
        <w:t xml:space="preserve">Salutation: </w:t>
      </w:r>
    </w:p>
    <w:p w14:paraId="376E25FF" w14:textId="2784C2D4" w:rsidR="00975539" w:rsidRDefault="00975539" w:rsidP="00EE2735">
      <w:pPr>
        <w:rPr>
          <w:sz w:val="28"/>
          <w:szCs w:val="28"/>
        </w:rPr>
      </w:pPr>
      <w:r>
        <w:rPr>
          <w:color w:val="BF8F00" w:themeColor="accent4" w:themeShade="BF"/>
          <w:sz w:val="28"/>
          <w:szCs w:val="28"/>
        </w:rPr>
        <w:tab/>
      </w:r>
      <w:r>
        <w:rPr>
          <w:color w:val="BF8F00" w:themeColor="accent4" w:themeShade="BF"/>
          <w:sz w:val="28"/>
          <w:szCs w:val="28"/>
        </w:rPr>
        <w:tab/>
      </w:r>
      <w:r w:rsidRPr="00975539">
        <w:rPr>
          <w:sz w:val="28"/>
          <w:szCs w:val="28"/>
        </w:rPr>
        <w:t xml:space="preserve">We want to design an IOT application that senses the intensity of light, if intensity goes down by threshold value it sends signal and switch on the street lights, and these lights glow at half the intensity, and IR sensors are placed on the sides of road, these are used to sense the motion, if IR sensor senses motion it sends a signal so that street lights glow at full intensity. If the light intensity increases more than threshold then system sends signal which turns off the lights </w:t>
      </w:r>
    </w:p>
    <w:p w14:paraId="79F8B048" w14:textId="314B139F" w:rsidR="00B156BF" w:rsidRPr="00975539" w:rsidRDefault="00B156BF" w:rsidP="00EE2735">
      <w:pPr>
        <w:rPr>
          <w:sz w:val="28"/>
          <w:szCs w:val="28"/>
        </w:rPr>
      </w:pPr>
      <w:r>
        <w:rPr>
          <w:color w:val="BF8F00" w:themeColor="accent4" w:themeShade="BF"/>
          <w:sz w:val="28"/>
          <w:szCs w:val="28"/>
        </w:rPr>
        <w:tab/>
      </w:r>
      <w:r>
        <w:rPr>
          <w:color w:val="BF8F00" w:themeColor="accent4" w:themeShade="BF"/>
          <w:sz w:val="28"/>
          <w:szCs w:val="28"/>
        </w:rPr>
        <w:tab/>
      </w:r>
    </w:p>
    <w:p w14:paraId="52B14660" w14:textId="2112592B" w:rsidR="00EE2735" w:rsidRDefault="00EE2735" w:rsidP="00EE2735">
      <w:pPr>
        <w:rPr>
          <w:color w:val="BF8F00" w:themeColor="accent4" w:themeShade="BF"/>
          <w:sz w:val="28"/>
          <w:szCs w:val="28"/>
        </w:rPr>
      </w:pPr>
      <w:r w:rsidRPr="00EE2735">
        <w:rPr>
          <w:color w:val="BF8F00" w:themeColor="accent4" w:themeShade="BF"/>
          <w:sz w:val="28"/>
          <w:szCs w:val="28"/>
        </w:rPr>
        <w:t>W</w:t>
      </w:r>
      <w:r>
        <w:rPr>
          <w:color w:val="BF8F00" w:themeColor="accent4" w:themeShade="BF"/>
          <w:sz w:val="28"/>
          <w:szCs w:val="28"/>
        </w:rPr>
        <w:t>ORKING</w:t>
      </w:r>
      <w:r w:rsidRPr="00EE2735">
        <w:rPr>
          <w:color w:val="BF8F00" w:themeColor="accent4" w:themeShade="BF"/>
          <w:sz w:val="28"/>
          <w:szCs w:val="28"/>
        </w:rPr>
        <w:t>:</w:t>
      </w:r>
    </w:p>
    <w:p w14:paraId="57F39897" w14:textId="2CC8E21F" w:rsidR="009933A9" w:rsidRDefault="009933A9" w:rsidP="007C2819">
      <w:pPr>
        <w:ind w:left="1800"/>
        <w:rPr>
          <w:szCs w:val="22"/>
        </w:rPr>
      </w:pPr>
      <w:r>
        <w:rPr>
          <w:szCs w:val="22"/>
        </w:rPr>
        <w:t xml:space="preserve">The proposed system has four conditions </w:t>
      </w:r>
      <w:r w:rsidR="004C5820">
        <w:rPr>
          <w:szCs w:val="22"/>
        </w:rPr>
        <w:t xml:space="preserve"> :</w:t>
      </w:r>
    </w:p>
    <w:p w14:paraId="746B25E6" w14:textId="36147386" w:rsidR="009933A9" w:rsidRDefault="009933A9" w:rsidP="007C2819">
      <w:pPr>
        <w:pStyle w:val="ListParagraph"/>
        <w:numPr>
          <w:ilvl w:val="0"/>
          <w:numId w:val="3"/>
        </w:numPr>
        <w:ind w:left="2160"/>
        <w:rPr>
          <w:szCs w:val="22"/>
        </w:rPr>
      </w:pPr>
      <w:r>
        <w:rPr>
          <w:szCs w:val="22"/>
        </w:rPr>
        <w:t>When light is present in ambiance and no vehicle is present :-</w:t>
      </w:r>
    </w:p>
    <w:p w14:paraId="05522441" w14:textId="20AF94ED" w:rsidR="009933A9" w:rsidRDefault="009933A9" w:rsidP="007C2819">
      <w:pPr>
        <w:pStyle w:val="ListParagraph"/>
        <w:ind w:left="2160"/>
        <w:rPr>
          <w:szCs w:val="22"/>
        </w:rPr>
      </w:pPr>
      <w:r>
        <w:rPr>
          <w:szCs w:val="22"/>
        </w:rPr>
        <w:t xml:space="preserve"> </w:t>
      </w:r>
      <w:r w:rsidR="00F9377A">
        <w:rPr>
          <w:szCs w:val="22"/>
        </w:rPr>
        <w:tab/>
      </w:r>
      <w:r w:rsidR="00F9377A">
        <w:rPr>
          <w:szCs w:val="22"/>
        </w:rPr>
        <w:tab/>
      </w:r>
      <w:r>
        <w:rPr>
          <w:szCs w:val="22"/>
        </w:rPr>
        <w:t xml:space="preserve">When light is present in ambiance the LDR sensor senses the light and sends the signal to </w:t>
      </w:r>
      <w:r w:rsidR="00F9377A">
        <w:rPr>
          <w:szCs w:val="22"/>
        </w:rPr>
        <w:t>ARDUNIO</w:t>
      </w:r>
      <w:r>
        <w:rPr>
          <w:szCs w:val="22"/>
        </w:rPr>
        <w:t xml:space="preserve"> board that so that no lights will be glowing</w:t>
      </w:r>
    </w:p>
    <w:p w14:paraId="7790982F" w14:textId="652A10C2" w:rsidR="009933A9" w:rsidRDefault="009933A9" w:rsidP="007C2819">
      <w:pPr>
        <w:pStyle w:val="ListParagraph"/>
        <w:numPr>
          <w:ilvl w:val="0"/>
          <w:numId w:val="3"/>
        </w:numPr>
        <w:ind w:left="2160"/>
        <w:rPr>
          <w:szCs w:val="22"/>
        </w:rPr>
      </w:pPr>
      <w:r>
        <w:rPr>
          <w:szCs w:val="22"/>
        </w:rPr>
        <w:t xml:space="preserve">When light is present in ambiance and vehicle is </w:t>
      </w:r>
      <w:r w:rsidR="009C494E">
        <w:rPr>
          <w:szCs w:val="22"/>
        </w:rPr>
        <w:t>in motion</w:t>
      </w:r>
      <w:r>
        <w:rPr>
          <w:szCs w:val="22"/>
        </w:rPr>
        <w:t xml:space="preserve"> :-</w:t>
      </w:r>
    </w:p>
    <w:p w14:paraId="36201EB2" w14:textId="08F39FC2" w:rsidR="009933A9" w:rsidRDefault="009933A9" w:rsidP="007C2819">
      <w:pPr>
        <w:pStyle w:val="ListParagraph"/>
        <w:ind w:left="2880" w:firstLine="360"/>
        <w:rPr>
          <w:szCs w:val="22"/>
        </w:rPr>
      </w:pPr>
      <w:r>
        <w:rPr>
          <w:szCs w:val="22"/>
        </w:rPr>
        <w:t xml:space="preserve">When vehicle passes by IR sensor it sends the signals to </w:t>
      </w:r>
      <w:r w:rsidR="00F9377A">
        <w:rPr>
          <w:szCs w:val="22"/>
        </w:rPr>
        <w:t xml:space="preserve"> ARDUNIO</w:t>
      </w:r>
      <w:r>
        <w:rPr>
          <w:szCs w:val="22"/>
        </w:rPr>
        <w:t xml:space="preserve"> board but the LDR sensor  detects light so it sends signals so that the lights will not glow</w:t>
      </w:r>
    </w:p>
    <w:p w14:paraId="382352F6" w14:textId="51972546" w:rsidR="009933A9" w:rsidRDefault="009933A9" w:rsidP="007C2819">
      <w:pPr>
        <w:pStyle w:val="ListParagraph"/>
        <w:numPr>
          <w:ilvl w:val="0"/>
          <w:numId w:val="3"/>
        </w:numPr>
        <w:ind w:left="2160"/>
        <w:rPr>
          <w:szCs w:val="22"/>
        </w:rPr>
      </w:pPr>
      <w:r w:rsidRPr="009933A9">
        <w:rPr>
          <w:szCs w:val="22"/>
        </w:rPr>
        <w:t xml:space="preserve"> </w:t>
      </w:r>
      <w:r>
        <w:rPr>
          <w:szCs w:val="22"/>
        </w:rPr>
        <w:t>When light is not present and vehicle is not moving :-</w:t>
      </w:r>
    </w:p>
    <w:p w14:paraId="2E7DCCC4" w14:textId="0C7A1353" w:rsidR="009933A9" w:rsidRDefault="009933A9" w:rsidP="007C2819">
      <w:pPr>
        <w:pStyle w:val="ListParagraph"/>
        <w:ind w:left="2160"/>
        <w:rPr>
          <w:szCs w:val="22"/>
        </w:rPr>
      </w:pPr>
      <w:r>
        <w:rPr>
          <w:szCs w:val="22"/>
        </w:rPr>
        <w:t xml:space="preserve">    </w:t>
      </w:r>
      <w:r w:rsidR="00F9377A">
        <w:rPr>
          <w:szCs w:val="22"/>
        </w:rPr>
        <w:tab/>
      </w:r>
      <w:r w:rsidR="00F9377A">
        <w:rPr>
          <w:szCs w:val="22"/>
        </w:rPr>
        <w:tab/>
      </w:r>
      <w:r>
        <w:rPr>
          <w:szCs w:val="22"/>
        </w:rPr>
        <w:t xml:space="preserve"> When light was not present LDR sensor sends signals so that the lights will glow at some intensity not full intensity </w:t>
      </w:r>
    </w:p>
    <w:p w14:paraId="49A09EAA" w14:textId="0ACC5022" w:rsidR="009933A9" w:rsidRDefault="009933A9" w:rsidP="007C2819">
      <w:pPr>
        <w:pStyle w:val="ListParagraph"/>
        <w:numPr>
          <w:ilvl w:val="0"/>
          <w:numId w:val="3"/>
        </w:numPr>
        <w:ind w:left="2160"/>
        <w:rPr>
          <w:szCs w:val="22"/>
        </w:rPr>
      </w:pPr>
      <w:r>
        <w:rPr>
          <w:szCs w:val="22"/>
        </w:rPr>
        <w:t xml:space="preserve">When light is not present and vehicle is not moving :-  </w:t>
      </w:r>
    </w:p>
    <w:p w14:paraId="5B2ADAC7" w14:textId="5CA51CD0" w:rsidR="009933A9" w:rsidRDefault="009933A9" w:rsidP="007C2819">
      <w:pPr>
        <w:pStyle w:val="ListParagraph"/>
        <w:ind w:left="2160"/>
        <w:rPr>
          <w:szCs w:val="22"/>
        </w:rPr>
      </w:pPr>
      <w:r>
        <w:rPr>
          <w:szCs w:val="22"/>
        </w:rPr>
        <w:t xml:space="preserve">    </w:t>
      </w:r>
      <w:r w:rsidR="00F9377A">
        <w:rPr>
          <w:szCs w:val="22"/>
        </w:rPr>
        <w:tab/>
      </w:r>
      <w:r w:rsidR="00F9377A">
        <w:rPr>
          <w:szCs w:val="22"/>
        </w:rPr>
        <w:tab/>
      </w:r>
      <w:r>
        <w:rPr>
          <w:szCs w:val="22"/>
        </w:rPr>
        <w:t xml:space="preserve">When light was not present LDR sensor sends signals so that the lights will glow at some intensity not full intensity, but when </w:t>
      </w:r>
      <w:r w:rsidR="00F9377A">
        <w:rPr>
          <w:szCs w:val="22"/>
        </w:rPr>
        <w:t>IR sensor detects movement of vehicle it will send signal to ARDUNIO board  so that       lights will glow at full intensity</w:t>
      </w:r>
    </w:p>
    <w:p w14:paraId="32FF6DFE" w14:textId="5CBBE779" w:rsidR="009933A9" w:rsidRPr="009933A9" w:rsidRDefault="009933A9" w:rsidP="007C2819">
      <w:pPr>
        <w:pStyle w:val="ListParagraph"/>
        <w:ind w:left="2160"/>
        <w:rPr>
          <w:szCs w:val="22"/>
        </w:rPr>
      </w:pPr>
      <w:r>
        <w:rPr>
          <w:szCs w:val="22"/>
        </w:rPr>
        <w:t xml:space="preserve">            </w:t>
      </w:r>
    </w:p>
    <w:p w14:paraId="63C2F406" w14:textId="168B0C81" w:rsidR="005D3405" w:rsidRDefault="005D3405" w:rsidP="005D3405">
      <w:r>
        <w:t xml:space="preserve">                            </w:t>
      </w:r>
    </w:p>
    <w:p w14:paraId="56520C20" w14:textId="02D02C82" w:rsidR="00F16D58" w:rsidRPr="007A04B9" w:rsidRDefault="00F16D58" w:rsidP="005D3405">
      <w:pPr>
        <w:rPr>
          <w:color w:val="BF8F00" w:themeColor="accent4" w:themeShade="BF"/>
          <w:sz w:val="28"/>
          <w:szCs w:val="28"/>
        </w:rPr>
      </w:pPr>
      <w:r w:rsidRPr="007A04B9">
        <w:rPr>
          <w:color w:val="BF8F00" w:themeColor="accent4" w:themeShade="BF"/>
          <w:sz w:val="28"/>
          <w:szCs w:val="28"/>
        </w:rPr>
        <w:t>COMPONENTS :</w:t>
      </w:r>
    </w:p>
    <w:p w14:paraId="4B4FD932" w14:textId="5A3D5B36" w:rsidR="00E33DB1" w:rsidRDefault="00E33DB1" w:rsidP="00E33DB1">
      <w:pPr>
        <w:pStyle w:val="ListParagraph"/>
        <w:numPr>
          <w:ilvl w:val="0"/>
          <w:numId w:val="1"/>
        </w:numPr>
      </w:pPr>
      <w:r>
        <w:t>ARDUNIO UNO BORD</w:t>
      </w:r>
    </w:p>
    <w:p w14:paraId="7EE10147" w14:textId="09C20E0C" w:rsidR="00E33DB1" w:rsidRDefault="00E33DB1" w:rsidP="00E33DB1">
      <w:pPr>
        <w:pStyle w:val="ListParagraph"/>
        <w:numPr>
          <w:ilvl w:val="0"/>
          <w:numId w:val="1"/>
        </w:numPr>
      </w:pPr>
      <w:r>
        <w:t>LDR SENSOR</w:t>
      </w:r>
    </w:p>
    <w:p w14:paraId="74A190F6" w14:textId="55412DF7" w:rsidR="00E33DB1" w:rsidRDefault="00E33DB1" w:rsidP="00E33DB1">
      <w:pPr>
        <w:pStyle w:val="ListParagraph"/>
        <w:numPr>
          <w:ilvl w:val="0"/>
          <w:numId w:val="1"/>
        </w:numPr>
      </w:pPr>
      <w:r>
        <w:t>IR SENSORS</w:t>
      </w:r>
    </w:p>
    <w:p w14:paraId="408D4482" w14:textId="297A8E07" w:rsidR="00E33DB1" w:rsidRDefault="00E33DB1" w:rsidP="00E33DB1">
      <w:pPr>
        <w:pStyle w:val="ListParagraph"/>
        <w:numPr>
          <w:ilvl w:val="0"/>
          <w:numId w:val="1"/>
        </w:numPr>
      </w:pPr>
      <w:r>
        <w:t>10 mm LED’S</w:t>
      </w:r>
    </w:p>
    <w:p w14:paraId="5DA7606F" w14:textId="68567C02" w:rsidR="00E33DB1" w:rsidRDefault="00E33DB1" w:rsidP="00E33DB1">
      <w:pPr>
        <w:pStyle w:val="ListParagraph"/>
        <w:numPr>
          <w:ilvl w:val="0"/>
          <w:numId w:val="1"/>
        </w:numPr>
      </w:pPr>
      <w:r>
        <w:t>CONNECTION WIRES</w:t>
      </w:r>
    </w:p>
    <w:p w14:paraId="58E052B5" w14:textId="33DCB24E" w:rsidR="00E33DB1" w:rsidRDefault="00E33DB1" w:rsidP="00E33DB1">
      <w:pPr>
        <w:pStyle w:val="ListParagraph"/>
        <w:numPr>
          <w:ilvl w:val="0"/>
          <w:numId w:val="1"/>
        </w:numPr>
      </w:pPr>
      <w:r>
        <w:t>BREAD BORD</w:t>
      </w:r>
    </w:p>
    <w:p w14:paraId="34B11D2C" w14:textId="3F803BDA" w:rsidR="006A4FEE" w:rsidRDefault="006A4FEE" w:rsidP="006A4FEE">
      <w:pPr>
        <w:rPr>
          <w:color w:val="806000" w:themeColor="accent4" w:themeShade="80"/>
          <w:sz w:val="28"/>
          <w:szCs w:val="28"/>
        </w:rPr>
      </w:pPr>
      <w:r w:rsidRPr="006A4FEE">
        <w:rPr>
          <w:color w:val="806000" w:themeColor="accent4" w:themeShade="80"/>
          <w:sz w:val="28"/>
          <w:szCs w:val="28"/>
        </w:rPr>
        <w:t>Cloud</w:t>
      </w:r>
      <w:r>
        <w:rPr>
          <w:color w:val="806000" w:themeColor="accent4" w:themeShade="80"/>
          <w:sz w:val="28"/>
          <w:szCs w:val="28"/>
        </w:rPr>
        <w:t>:</w:t>
      </w:r>
    </w:p>
    <w:p w14:paraId="3584DFF4" w14:textId="770EC044" w:rsidR="006A4FEE" w:rsidRDefault="006A4FEE" w:rsidP="006A4FEE">
      <w:pPr>
        <w:rPr>
          <w:sz w:val="28"/>
          <w:szCs w:val="28"/>
        </w:rPr>
      </w:pPr>
      <w:r>
        <w:rPr>
          <w:color w:val="806000" w:themeColor="accent4" w:themeShade="80"/>
          <w:sz w:val="28"/>
          <w:szCs w:val="28"/>
        </w:rPr>
        <w:tab/>
      </w:r>
      <w:r w:rsidRPr="00F81E45">
        <w:rPr>
          <w:sz w:val="28"/>
          <w:szCs w:val="28"/>
        </w:rPr>
        <w:t xml:space="preserve">We have used think speak cloud to export our data </w:t>
      </w:r>
    </w:p>
    <w:p w14:paraId="0BF2EE96" w14:textId="79E0C82D" w:rsidR="00F81E45" w:rsidRDefault="00F81E45" w:rsidP="006A4FEE">
      <w:pPr>
        <w:rPr>
          <w:color w:val="806000" w:themeColor="accent4" w:themeShade="80"/>
          <w:sz w:val="28"/>
          <w:szCs w:val="28"/>
        </w:rPr>
      </w:pPr>
      <w:r>
        <w:rPr>
          <w:color w:val="806000" w:themeColor="accent4" w:themeShade="80"/>
          <w:sz w:val="28"/>
          <w:szCs w:val="28"/>
        </w:rPr>
        <w:t>Circuit diagram:</w:t>
      </w:r>
    </w:p>
    <w:p w14:paraId="3F6C5252" w14:textId="7F5DD0D3" w:rsidR="00F81E45" w:rsidRDefault="00F81E45" w:rsidP="006A4FEE">
      <w:pPr>
        <w:rPr>
          <w:color w:val="806000" w:themeColor="accent4" w:themeShade="80"/>
          <w:sz w:val="28"/>
          <w:szCs w:val="28"/>
        </w:rPr>
      </w:pPr>
      <w:r>
        <w:rPr>
          <w:color w:val="806000" w:themeColor="accent4" w:themeShade="80"/>
          <w:sz w:val="28"/>
          <w:szCs w:val="28"/>
        </w:rPr>
        <w:tab/>
      </w:r>
      <w:r>
        <w:rPr>
          <w:color w:val="806000" w:themeColor="accent4" w:themeShade="80"/>
          <w:sz w:val="28"/>
          <w:szCs w:val="28"/>
        </w:rPr>
        <w:tab/>
      </w:r>
      <w:r w:rsidR="00EC38F4">
        <w:rPr>
          <w:noProof/>
        </w:rPr>
        <w:drawing>
          <wp:inline distT="0" distB="0" distL="0" distR="0" wp14:anchorId="16F51FB2" wp14:editId="14544167">
            <wp:extent cx="8162925" cy="4924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62925" cy="4924425"/>
                    </a:xfrm>
                    <a:prstGeom prst="rect">
                      <a:avLst/>
                    </a:prstGeom>
                    <a:noFill/>
                    <a:ln>
                      <a:noFill/>
                    </a:ln>
                  </pic:spPr>
                </pic:pic>
              </a:graphicData>
            </a:graphic>
          </wp:inline>
        </w:drawing>
      </w:r>
    </w:p>
    <w:p w14:paraId="4E40AD61" w14:textId="2DF7BA89" w:rsidR="00F81E45" w:rsidRDefault="002F1E2F" w:rsidP="006A4FEE">
      <w:pPr>
        <w:rPr>
          <w:color w:val="806000" w:themeColor="accent4" w:themeShade="80"/>
          <w:sz w:val="28"/>
          <w:szCs w:val="28"/>
        </w:rPr>
      </w:pPr>
      <w:r>
        <w:rPr>
          <w:noProof/>
          <w:color w:val="806000" w:themeColor="accent4" w:themeShade="80"/>
          <w:sz w:val="28"/>
          <w:szCs w:val="28"/>
        </w:rPr>
        <mc:AlternateContent>
          <mc:Choice Requires="wps">
            <w:drawing>
              <wp:anchor distT="0" distB="0" distL="114300" distR="114300" simplePos="0" relativeHeight="251661312" behindDoc="0" locked="0" layoutInCell="1" allowOverlap="1" wp14:anchorId="0818521F" wp14:editId="5C2E5BA8">
                <wp:simplePos x="0" y="0"/>
                <wp:positionH relativeFrom="column">
                  <wp:posOffset>3590925</wp:posOffset>
                </wp:positionH>
                <wp:positionV relativeFrom="paragraph">
                  <wp:posOffset>222250</wp:posOffset>
                </wp:positionV>
                <wp:extent cx="1295400" cy="6572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295400"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329943" w14:textId="73331A4F" w:rsidR="002F1E2F" w:rsidRPr="002F1E2F" w:rsidRDefault="002F1E2F" w:rsidP="002F1E2F">
                            <w:pPr>
                              <w:jc w:val="center"/>
                              <w:rPr>
                                <w:sz w:val="28"/>
                                <w:szCs w:val="28"/>
                              </w:rPr>
                            </w:pPr>
                            <w:r w:rsidRPr="002F1E2F">
                              <w:rPr>
                                <w:sz w:val="28"/>
                                <w:szCs w:val="28"/>
                              </w:rPr>
                              <w:t xml:space="preserve">Data stored in cloud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18521F" id="Rectangle 8" o:spid="_x0000_s1026" style="position:absolute;margin-left:282.75pt;margin-top:17.5pt;width:102pt;height:51.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" fillcolor="white [3201]" strokecolor="#70ad47 [3209]" strokeweight="2pt">
                <v:stroke endcap="round"/>
                <v:textbox>
                  <w:txbxContent>
                    <w:p w14:paraId="1C329943" w14:textId="73331A4F" w:rsidR="002F1E2F" w:rsidRPr="002F1E2F" w:rsidRDefault="002F1E2F" w:rsidP="002F1E2F">
                      <w:pPr>
                        <w:jc w:val="center"/>
                        <w:rPr>
                          <w:sz w:val="28"/>
                          <w:szCs w:val="28"/>
                        </w:rPr>
                      </w:pPr>
                      <w:r w:rsidRPr="002F1E2F">
                        <w:rPr>
                          <w:sz w:val="28"/>
                          <w:szCs w:val="28"/>
                        </w:rPr>
                        <w:t xml:space="preserve">Data stored in cloud </w:t>
                      </w:r>
                    </w:p>
                  </w:txbxContent>
                </v:textbox>
              </v:rect>
            </w:pict>
          </mc:Fallback>
        </mc:AlternateContent>
      </w:r>
      <w:r>
        <w:rPr>
          <w:noProof/>
          <w:color w:val="806000" w:themeColor="accent4" w:themeShade="80"/>
          <w:sz w:val="28"/>
          <w:szCs w:val="28"/>
        </w:rPr>
        <mc:AlternateContent>
          <mc:Choice Requires="wps">
            <w:drawing>
              <wp:anchor distT="0" distB="0" distL="114300" distR="114300" simplePos="0" relativeHeight="251663360" behindDoc="0" locked="0" layoutInCell="1" allowOverlap="1" wp14:anchorId="7A0E018A" wp14:editId="09AF1187">
                <wp:simplePos x="0" y="0"/>
                <wp:positionH relativeFrom="column">
                  <wp:posOffset>5543550</wp:posOffset>
                </wp:positionH>
                <wp:positionV relativeFrom="paragraph">
                  <wp:posOffset>212725</wp:posOffset>
                </wp:positionV>
                <wp:extent cx="1295400" cy="6572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295400"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D5306A" w14:textId="24BA3D65" w:rsidR="002F1E2F" w:rsidRPr="002F1E2F" w:rsidRDefault="002F1E2F" w:rsidP="002F1E2F">
                            <w:pPr>
                              <w:jc w:val="center"/>
                              <w:rPr>
                                <w:sz w:val="28"/>
                                <w:szCs w:val="28"/>
                              </w:rPr>
                            </w:pPr>
                            <w:r w:rsidRPr="002F1E2F">
                              <w:rPr>
                                <w:sz w:val="28"/>
                                <w:szCs w:val="28"/>
                              </w:rPr>
                              <w:t>Data to android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0E018A" id="Rectangle 9" o:spid="_x0000_s1027" style="position:absolute;margin-left:436.5pt;margin-top:16.75pt;width:102pt;height:51.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" fillcolor="white [3201]" strokecolor="#70ad47 [3209]" strokeweight="2pt">
                <v:stroke endcap="round"/>
                <v:textbox>
                  <w:txbxContent>
                    <w:p w14:paraId="2CD5306A" w14:textId="24BA3D65" w:rsidR="002F1E2F" w:rsidRPr="002F1E2F" w:rsidRDefault="002F1E2F" w:rsidP="002F1E2F">
                      <w:pPr>
                        <w:jc w:val="center"/>
                        <w:rPr>
                          <w:sz w:val="28"/>
                          <w:szCs w:val="28"/>
                        </w:rPr>
                      </w:pPr>
                      <w:r w:rsidRPr="002F1E2F">
                        <w:rPr>
                          <w:sz w:val="28"/>
                          <w:szCs w:val="28"/>
                        </w:rPr>
                        <w:t>Data to android app</w:t>
                      </w:r>
                    </w:p>
                  </w:txbxContent>
                </v:textbox>
              </v:rect>
            </w:pict>
          </mc:Fallback>
        </mc:AlternateContent>
      </w:r>
      <w:r>
        <w:rPr>
          <w:noProof/>
          <w:color w:val="806000" w:themeColor="accent4" w:themeShade="80"/>
          <w:sz w:val="28"/>
          <w:szCs w:val="28"/>
        </w:rPr>
        <mc:AlternateContent>
          <mc:Choice Requires="wps">
            <w:drawing>
              <wp:anchor distT="0" distB="0" distL="114300" distR="114300" simplePos="0" relativeHeight="251659264" behindDoc="0" locked="0" layoutInCell="1" allowOverlap="1" wp14:anchorId="45324900" wp14:editId="0007570E">
                <wp:simplePos x="0" y="0"/>
                <wp:positionH relativeFrom="column">
                  <wp:posOffset>1781175</wp:posOffset>
                </wp:positionH>
                <wp:positionV relativeFrom="paragraph">
                  <wp:posOffset>222250</wp:posOffset>
                </wp:positionV>
                <wp:extent cx="1295400" cy="6572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295400"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E6EC62" w14:textId="4140894B" w:rsidR="002F1E2F" w:rsidRPr="002F1E2F" w:rsidRDefault="002F1E2F" w:rsidP="002F1E2F">
                            <w:pPr>
                              <w:jc w:val="center"/>
                              <w:rPr>
                                <w:sz w:val="28"/>
                                <w:szCs w:val="28"/>
                              </w:rPr>
                            </w:pPr>
                            <w:r w:rsidRPr="002F1E2F">
                              <w:rPr>
                                <w:sz w:val="28"/>
                                <w:szCs w:val="28"/>
                              </w:rPr>
                              <w:t xml:space="preserve">Data from sensors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324900" id="Rectangle 7" o:spid="_x0000_s1028" style="position:absolute;margin-left:140.25pt;margin-top:17.5pt;width:102pt;height:5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" fillcolor="white [3201]" strokecolor="#70ad47 [3209]" strokeweight="2pt">
                <v:stroke endcap="round"/>
                <v:textbox>
                  <w:txbxContent>
                    <w:p w14:paraId="52E6EC62" w14:textId="4140894B" w:rsidR="002F1E2F" w:rsidRPr="002F1E2F" w:rsidRDefault="002F1E2F" w:rsidP="002F1E2F">
                      <w:pPr>
                        <w:jc w:val="center"/>
                        <w:rPr>
                          <w:sz w:val="28"/>
                          <w:szCs w:val="28"/>
                        </w:rPr>
                      </w:pPr>
                      <w:r w:rsidRPr="002F1E2F">
                        <w:rPr>
                          <w:sz w:val="28"/>
                          <w:szCs w:val="28"/>
                        </w:rPr>
                        <w:t xml:space="preserve">Data from sensors </w:t>
                      </w:r>
                    </w:p>
                  </w:txbxContent>
                </v:textbox>
              </v:rect>
            </w:pict>
          </mc:Fallback>
        </mc:AlternateContent>
      </w:r>
      <w:r w:rsidR="00F81E45">
        <w:rPr>
          <w:color w:val="806000" w:themeColor="accent4" w:themeShade="80"/>
          <w:sz w:val="28"/>
          <w:szCs w:val="28"/>
        </w:rPr>
        <w:t>Data flow diagram:</w:t>
      </w:r>
    </w:p>
    <w:p w14:paraId="5A576AB1" w14:textId="69C22DB0" w:rsidR="002F1E2F" w:rsidRPr="00F81E45" w:rsidRDefault="002F1E2F" w:rsidP="006A4FEE">
      <w:pPr>
        <w:rPr>
          <w:color w:val="806000" w:themeColor="accent4" w:themeShade="80"/>
          <w:sz w:val="28"/>
          <w:szCs w:val="28"/>
        </w:rPr>
      </w:pPr>
      <w:r>
        <w:rPr>
          <w:noProof/>
          <w:color w:val="806000" w:themeColor="accent4" w:themeShade="80"/>
          <w:sz w:val="28"/>
          <w:szCs w:val="28"/>
        </w:rPr>
        <mc:AlternateContent>
          <mc:Choice Requires="wps">
            <w:drawing>
              <wp:anchor distT="0" distB="0" distL="114300" distR="114300" simplePos="0" relativeHeight="251665408" behindDoc="0" locked="0" layoutInCell="1" allowOverlap="1" wp14:anchorId="595FBB50" wp14:editId="7F602F7E">
                <wp:simplePos x="0" y="0"/>
                <wp:positionH relativeFrom="column">
                  <wp:posOffset>4895850</wp:posOffset>
                </wp:positionH>
                <wp:positionV relativeFrom="paragraph">
                  <wp:posOffset>229870</wp:posOffset>
                </wp:positionV>
                <wp:extent cx="647700" cy="0"/>
                <wp:effectExtent l="0" t="76200" r="19050" b="95250"/>
                <wp:wrapNone/>
                <wp:docPr id="11" name="Straight Arrow Connector 11"/>
                <wp:cNvGraphicFramePr/>
                <a:graphic xmlns:a="http://schemas.openxmlformats.org/drawingml/2006/main">
                  <a:graphicData uri="http://schemas.microsoft.com/office/word/2010/wordprocessingShape">
                    <wps:wsp>
                      <wps:cNvCnPr/>
                      <wps:spPr>
                        <a:xfrm>
                          <a:off x="0" y="0"/>
                          <a:ext cx="647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A3482AC" id="_x0000_t32" coordsize="21600,21600" o:spt="32" o:oned="t" path="m,l21600,21600e" filled="f">
                <v:path arrowok="t" fillok="f" o:connecttype="none"/>
                <o:lock v:ext="edit" shapetype="t"/>
              </v:shapetype>
              <v:shape id="Straight Arrow Connector 11" o:spid="_x0000_s1026" type="#_x0000_t32" style="position:absolute;margin-left:385.5pt;margin-top:18.1pt;width:51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" strokecolor="black [3200]" strokeweight=".5pt">
                <v:stroke endarrow="block" endcap="round"/>
              </v:shape>
            </w:pict>
          </mc:Fallback>
        </mc:AlternateContent>
      </w:r>
      <w:r>
        <w:rPr>
          <w:noProof/>
          <w:color w:val="806000" w:themeColor="accent4" w:themeShade="80"/>
          <w:sz w:val="28"/>
          <w:szCs w:val="28"/>
        </w:rPr>
        <mc:AlternateContent>
          <mc:Choice Requires="wps">
            <w:drawing>
              <wp:anchor distT="0" distB="0" distL="114300" distR="114300" simplePos="0" relativeHeight="251664384" behindDoc="0" locked="0" layoutInCell="1" allowOverlap="1" wp14:anchorId="3634E35B" wp14:editId="4F595BC4">
                <wp:simplePos x="0" y="0"/>
                <wp:positionH relativeFrom="column">
                  <wp:posOffset>3067050</wp:posOffset>
                </wp:positionH>
                <wp:positionV relativeFrom="paragraph">
                  <wp:posOffset>191770</wp:posOffset>
                </wp:positionV>
                <wp:extent cx="561975" cy="0"/>
                <wp:effectExtent l="0" t="76200" r="9525" b="95250"/>
                <wp:wrapNone/>
                <wp:docPr id="10" name="Straight Arrow Connector 10"/>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06D9B2" id="Straight Arrow Connector 10" o:spid="_x0000_s1026" type="#_x0000_t32" style="position:absolute;margin-left:241.5pt;margin-top:15.1pt;width:44.2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" strokecolor="black [3200]" strokeweight=".5pt">
                <v:stroke endarrow="block" endcap="round"/>
              </v:shape>
            </w:pict>
          </mc:Fallback>
        </mc:AlternateContent>
      </w:r>
    </w:p>
    <w:p w14:paraId="42BD8D93" w14:textId="77777777" w:rsidR="006A4FEE" w:rsidRPr="006A4FEE" w:rsidRDefault="006A4FEE" w:rsidP="006A4FEE">
      <w:pPr>
        <w:rPr>
          <w:color w:val="806000" w:themeColor="accent4" w:themeShade="80"/>
          <w:sz w:val="28"/>
          <w:szCs w:val="28"/>
        </w:rPr>
      </w:pPr>
    </w:p>
    <w:p w14:paraId="00C9DD78" w14:textId="6E3EBE5C" w:rsidR="007A04B9" w:rsidRPr="007A04B9" w:rsidRDefault="007A04B9" w:rsidP="007A04B9">
      <w:pPr>
        <w:rPr>
          <w:color w:val="806000" w:themeColor="accent4" w:themeShade="80"/>
          <w:sz w:val="28"/>
          <w:szCs w:val="28"/>
        </w:rPr>
      </w:pPr>
      <w:r w:rsidRPr="007A04B9">
        <w:rPr>
          <w:color w:val="806000" w:themeColor="accent4" w:themeShade="80"/>
          <w:sz w:val="28"/>
          <w:szCs w:val="28"/>
        </w:rPr>
        <w:t>C</w:t>
      </w:r>
      <w:r w:rsidR="00D16DA4" w:rsidRPr="007A04B9">
        <w:rPr>
          <w:color w:val="806000" w:themeColor="accent4" w:themeShade="80"/>
          <w:sz w:val="28"/>
          <w:szCs w:val="28"/>
        </w:rPr>
        <w:t>ode</w:t>
      </w:r>
      <w:r w:rsidRPr="007A04B9">
        <w:rPr>
          <w:color w:val="806000" w:themeColor="accent4" w:themeShade="80"/>
          <w:sz w:val="28"/>
          <w:szCs w:val="28"/>
        </w:rPr>
        <w:t>:</w:t>
      </w:r>
    </w:p>
    <w:p w14:paraId="5B4200C3" w14:textId="77777777" w:rsidR="007A04B9" w:rsidRPr="007A04B9" w:rsidRDefault="007A04B9" w:rsidP="007A04B9">
      <w:pPr>
        <w:rPr>
          <w:sz w:val="28"/>
          <w:szCs w:val="28"/>
        </w:rPr>
      </w:pPr>
      <w:r w:rsidRPr="007A04B9">
        <w:rPr>
          <w:sz w:val="28"/>
          <w:szCs w:val="28"/>
        </w:rPr>
        <w:t>#include &lt;SoftwareSerial.h&gt;</w:t>
      </w:r>
    </w:p>
    <w:p w14:paraId="0E2418B6" w14:textId="77777777" w:rsidR="007A04B9" w:rsidRPr="007A04B9" w:rsidRDefault="007A04B9" w:rsidP="007A04B9">
      <w:pPr>
        <w:rPr>
          <w:sz w:val="28"/>
          <w:szCs w:val="28"/>
        </w:rPr>
      </w:pPr>
      <w:r w:rsidRPr="007A04B9">
        <w:rPr>
          <w:sz w:val="28"/>
          <w:szCs w:val="28"/>
        </w:rPr>
        <w:t xml:space="preserve">SoftwareSerial espSerial =  SoftwareSerial(3,2);     </w:t>
      </w:r>
    </w:p>
    <w:p w14:paraId="19D4BD82" w14:textId="77777777" w:rsidR="007A04B9" w:rsidRPr="007A04B9" w:rsidRDefault="007A04B9" w:rsidP="007A04B9">
      <w:pPr>
        <w:rPr>
          <w:sz w:val="28"/>
          <w:szCs w:val="28"/>
        </w:rPr>
      </w:pPr>
      <w:r w:rsidRPr="007A04B9">
        <w:rPr>
          <w:sz w:val="28"/>
          <w:szCs w:val="28"/>
        </w:rPr>
        <w:t>String apiKey = "TEE245AGMVXKO3Z8";     // replace with your channel's thingspeak WRITE API key</w:t>
      </w:r>
    </w:p>
    <w:p w14:paraId="1176F155" w14:textId="77777777" w:rsidR="007A04B9" w:rsidRPr="007A04B9" w:rsidRDefault="007A04B9" w:rsidP="007A04B9">
      <w:pPr>
        <w:rPr>
          <w:sz w:val="28"/>
          <w:szCs w:val="28"/>
        </w:rPr>
      </w:pPr>
      <w:r w:rsidRPr="007A04B9">
        <w:rPr>
          <w:sz w:val="28"/>
          <w:szCs w:val="28"/>
        </w:rPr>
        <w:t>String ssid="rahul";    // Wifi network SSID</w:t>
      </w:r>
    </w:p>
    <w:p w14:paraId="1B14F9D6" w14:textId="77777777" w:rsidR="007A04B9" w:rsidRPr="007A04B9" w:rsidRDefault="007A04B9" w:rsidP="007A04B9">
      <w:pPr>
        <w:rPr>
          <w:sz w:val="28"/>
          <w:szCs w:val="28"/>
        </w:rPr>
      </w:pPr>
      <w:r w:rsidRPr="007A04B9">
        <w:rPr>
          <w:sz w:val="28"/>
          <w:szCs w:val="28"/>
        </w:rPr>
        <w:t>String password ="rahul999";  // Wifi network password</w:t>
      </w:r>
    </w:p>
    <w:p w14:paraId="0EC143D0" w14:textId="77777777" w:rsidR="007A04B9" w:rsidRPr="007A04B9" w:rsidRDefault="007A04B9" w:rsidP="007A04B9">
      <w:pPr>
        <w:rPr>
          <w:sz w:val="28"/>
          <w:szCs w:val="28"/>
        </w:rPr>
      </w:pPr>
      <w:r w:rsidRPr="007A04B9">
        <w:rPr>
          <w:sz w:val="28"/>
          <w:szCs w:val="28"/>
        </w:rPr>
        <w:t>boolean DEBUG=true;</w:t>
      </w:r>
    </w:p>
    <w:p w14:paraId="27533777" w14:textId="77777777" w:rsidR="007A04B9" w:rsidRPr="007A04B9" w:rsidRDefault="007A04B9" w:rsidP="007A04B9">
      <w:pPr>
        <w:rPr>
          <w:sz w:val="28"/>
          <w:szCs w:val="28"/>
        </w:rPr>
      </w:pPr>
    </w:p>
    <w:p w14:paraId="3E838CD9" w14:textId="77777777" w:rsidR="007A04B9" w:rsidRPr="007A04B9" w:rsidRDefault="007A04B9" w:rsidP="007A04B9">
      <w:pPr>
        <w:rPr>
          <w:sz w:val="28"/>
          <w:szCs w:val="28"/>
        </w:rPr>
      </w:pPr>
      <w:r w:rsidRPr="007A04B9">
        <w:rPr>
          <w:sz w:val="28"/>
          <w:szCs w:val="28"/>
        </w:rPr>
        <w:t>int led = 11;</w:t>
      </w:r>
    </w:p>
    <w:p w14:paraId="57BF38A6" w14:textId="77777777" w:rsidR="007A04B9" w:rsidRPr="007A04B9" w:rsidRDefault="007A04B9" w:rsidP="007A04B9">
      <w:pPr>
        <w:rPr>
          <w:sz w:val="28"/>
          <w:szCs w:val="28"/>
        </w:rPr>
      </w:pPr>
      <w:r w:rsidRPr="007A04B9">
        <w:rPr>
          <w:sz w:val="28"/>
          <w:szCs w:val="28"/>
        </w:rPr>
        <w:t>int led1 = 10;</w:t>
      </w:r>
    </w:p>
    <w:p w14:paraId="5DED0DA6" w14:textId="77777777" w:rsidR="007A04B9" w:rsidRPr="007A04B9" w:rsidRDefault="007A04B9" w:rsidP="007A04B9">
      <w:pPr>
        <w:rPr>
          <w:sz w:val="28"/>
          <w:szCs w:val="28"/>
        </w:rPr>
      </w:pPr>
      <w:r w:rsidRPr="007A04B9">
        <w:rPr>
          <w:sz w:val="28"/>
          <w:szCs w:val="28"/>
        </w:rPr>
        <w:t>int led2 = 5;</w:t>
      </w:r>
    </w:p>
    <w:p w14:paraId="6A316EDF" w14:textId="77777777" w:rsidR="007A04B9" w:rsidRPr="007A04B9" w:rsidRDefault="007A04B9" w:rsidP="007A04B9">
      <w:pPr>
        <w:rPr>
          <w:sz w:val="28"/>
          <w:szCs w:val="28"/>
        </w:rPr>
      </w:pPr>
      <w:r w:rsidRPr="007A04B9">
        <w:rPr>
          <w:sz w:val="28"/>
          <w:szCs w:val="28"/>
        </w:rPr>
        <w:t>int led3 = 6;</w:t>
      </w:r>
    </w:p>
    <w:p w14:paraId="05774B7D" w14:textId="77777777" w:rsidR="007A04B9" w:rsidRPr="007A04B9" w:rsidRDefault="007A04B9" w:rsidP="007A04B9">
      <w:pPr>
        <w:rPr>
          <w:sz w:val="28"/>
          <w:szCs w:val="28"/>
        </w:rPr>
      </w:pPr>
      <w:r w:rsidRPr="007A04B9">
        <w:rPr>
          <w:sz w:val="28"/>
          <w:szCs w:val="28"/>
        </w:rPr>
        <w:t>int led4 = 9;</w:t>
      </w:r>
    </w:p>
    <w:p w14:paraId="4C97B228" w14:textId="77777777" w:rsidR="007A04B9" w:rsidRPr="007A04B9" w:rsidRDefault="007A04B9" w:rsidP="007A04B9">
      <w:pPr>
        <w:rPr>
          <w:sz w:val="28"/>
          <w:szCs w:val="28"/>
        </w:rPr>
      </w:pPr>
      <w:r w:rsidRPr="007A04B9">
        <w:rPr>
          <w:sz w:val="28"/>
          <w:szCs w:val="28"/>
        </w:rPr>
        <w:t>int ldr = A0;</w:t>
      </w:r>
    </w:p>
    <w:p w14:paraId="729A87C3" w14:textId="77777777" w:rsidR="007A04B9" w:rsidRPr="007A04B9" w:rsidRDefault="007A04B9" w:rsidP="007A04B9">
      <w:pPr>
        <w:rPr>
          <w:sz w:val="28"/>
          <w:szCs w:val="28"/>
        </w:rPr>
      </w:pPr>
    </w:p>
    <w:p w14:paraId="2D573EE0" w14:textId="77777777" w:rsidR="007A04B9" w:rsidRPr="007A04B9" w:rsidRDefault="007A04B9" w:rsidP="007A04B9">
      <w:pPr>
        <w:rPr>
          <w:sz w:val="28"/>
          <w:szCs w:val="28"/>
        </w:rPr>
      </w:pPr>
      <w:r w:rsidRPr="007A04B9">
        <w:rPr>
          <w:sz w:val="28"/>
          <w:szCs w:val="28"/>
        </w:rPr>
        <w:t xml:space="preserve"> int ir = A1;</w:t>
      </w:r>
    </w:p>
    <w:p w14:paraId="0713D4BF" w14:textId="77777777" w:rsidR="007A04B9" w:rsidRPr="007A04B9" w:rsidRDefault="007A04B9" w:rsidP="007A04B9">
      <w:pPr>
        <w:rPr>
          <w:sz w:val="28"/>
          <w:szCs w:val="28"/>
        </w:rPr>
      </w:pPr>
      <w:r w:rsidRPr="007A04B9">
        <w:rPr>
          <w:sz w:val="28"/>
          <w:szCs w:val="28"/>
        </w:rPr>
        <w:t xml:space="preserve"> int ir1 = A2;</w:t>
      </w:r>
    </w:p>
    <w:p w14:paraId="1ED54DCC" w14:textId="77777777" w:rsidR="007A04B9" w:rsidRPr="007A04B9" w:rsidRDefault="007A04B9" w:rsidP="007A04B9">
      <w:pPr>
        <w:rPr>
          <w:sz w:val="28"/>
          <w:szCs w:val="28"/>
        </w:rPr>
      </w:pPr>
      <w:r w:rsidRPr="007A04B9">
        <w:rPr>
          <w:sz w:val="28"/>
          <w:szCs w:val="28"/>
        </w:rPr>
        <w:t xml:space="preserve"> int ir2 = A3;</w:t>
      </w:r>
    </w:p>
    <w:p w14:paraId="78165D9A" w14:textId="77777777" w:rsidR="007A04B9" w:rsidRPr="007A04B9" w:rsidRDefault="007A04B9" w:rsidP="007A04B9">
      <w:pPr>
        <w:rPr>
          <w:sz w:val="28"/>
          <w:szCs w:val="28"/>
        </w:rPr>
      </w:pPr>
      <w:r w:rsidRPr="007A04B9">
        <w:rPr>
          <w:sz w:val="28"/>
          <w:szCs w:val="28"/>
        </w:rPr>
        <w:t xml:space="preserve"> int ir3 = A4;</w:t>
      </w:r>
    </w:p>
    <w:p w14:paraId="0D11DCA0" w14:textId="77777777" w:rsidR="007A04B9" w:rsidRPr="007A04B9" w:rsidRDefault="007A04B9" w:rsidP="007A04B9">
      <w:pPr>
        <w:rPr>
          <w:sz w:val="28"/>
          <w:szCs w:val="28"/>
        </w:rPr>
      </w:pPr>
      <w:r w:rsidRPr="007A04B9">
        <w:rPr>
          <w:sz w:val="28"/>
          <w:szCs w:val="28"/>
        </w:rPr>
        <w:t xml:space="preserve"> int ir4 = A5;</w:t>
      </w:r>
    </w:p>
    <w:p w14:paraId="0149AD63" w14:textId="77777777" w:rsidR="007A04B9" w:rsidRPr="007A04B9" w:rsidRDefault="007A04B9" w:rsidP="007A04B9">
      <w:pPr>
        <w:rPr>
          <w:sz w:val="28"/>
          <w:szCs w:val="28"/>
        </w:rPr>
      </w:pPr>
    </w:p>
    <w:p w14:paraId="028D587B" w14:textId="77777777" w:rsidR="007A04B9" w:rsidRPr="007A04B9" w:rsidRDefault="007A04B9" w:rsidP="007A04B9">
      <w:pPr>
        <w:rPr>
          <w:sz w:val="28"/>
          <w:szCs w:val="28"/>
        </w:rPr>
      </w:pPr>
    </w:p>
    <w:p w14:paraId="03880BEE" w14:textId="77777777" w:rsidR="007A04B9" w:rsidRPr="007A04B9" w:rsidRDefault="007A04B9" w:rsidP="007A04B9">
      <w:pPr>
        <w:rPr>
          <w:sz w:val="28"/>
          <w:szCs w:val="28"/>
        </w:rPr>
      </w:pPr>
      <w:r w:rsidRPr="007A04B9">
        <w:rPr>
          <w:sz w:val="28"/>
          <w:szCs w:val="28"/>
        </w:rPr>
        <w:t>//======================================================================== showResponce</w:t>
      </w:r>
    </w:p>
    <w:p w14:paraId="153E4CA4" w14:textId="77777777" w:rsidR="007A04B9" w:rsidRPr="007A04B9" w:rsidRDefault="007A04B9" w:rsidP="007A04B9">
      <w:pPr>
        <w:rPr>
          <w:sz w:val="28"/>
          <w:szCs w:val="28"/>
        </w:rPr>
      </w:pPr>
      <w:r w:rsidRPr="007A04B9">
        <w:rPr>
          <w:sz w:val="28"/>
          <w:szCs w:val="28"/>
        </w:rPr>
        <w:t>void showResponse(int waitTime){</w:t>
      </w:r>
    </w:p>
    <w:p w14:paraId="120EE9FF" w14:textId="77777777" w:rsidR="007A04B9" w:rsidRPr="007A04B9" w:rsidRDefault="007A04B9" w:rsidP="007A04B9">
      <w:pPr>
        <w:rPr>
          <w:sz w:val="28"/>
          <w:szCs w:val="28"/>
        </w:rPr>
      </w:pPr>
      <w:r w:rsidRPr="007A04B9">
        <w:rPr>
          <w:sz w:val="28"/>
          <w:szCs w:val="28"/>
        </w:rPr>
        <w:t xml:space="preserve">    long t=millis();</w:t>
      </w:r>
    </w:p>
    <w:p w14:paraId="6133A1C5" w14:textId="77777777" w:rsidR="007A04B9" w:rsidRPr="007A04B9" w:rsidRDefault="007A04B9" w:rsidP="007A04B9">
      <w:pPr>
        <w:rPr>
          <w:sz w:val="28"/>
          <w:szCs w:val="28"/>
        </w:rPr>
      </w:pPr>
      <w:r w:rsidRPr="007A04B9">
        <w:rPr>
          <w:sz w:val="28"/>
          <w:szCs w:val="28"/>
        </w:rPr>
        <w:t xml:space="preserve">    char c;</w:t>
      </w:r>
    </w:p>
    <w:p w14:paraId="14D1DD02" w14:textId="77777777" w:rsidR="007A04B9" w:rsidRPr="007A04B9" w:rsidRDefault="007A04B9" w:rsidP="007A04B9">
      <w:pPr>
        <w:rPr>
          <w:sz w:val="28"/>
          <w:szCs w:val="28"/>
        </w:rPr>
      </w:pPr>
      <w:r w:rsidRPr="007A04B9">
        <w:rPr>
          <w:sz w:val="28"/>
          <w:szCs w:val="28"/>
        </w:rPr>
        <w:t xml:space="preserve">    while (t+waitTime&gt;millis()){</w:t>
      </w:r>
    </w:p>
    <w:p w14:paraId="5218526B" w14:textId="77777777" w:rsidR="007A04B9" w:rsidRPr="007A04B9" w:rsidRDefault="007A04B9" w:rsidP="007A04B9">
      <w:pPr>
        <w:rPr>
          <w:sz w:val="28"/>
          <w:szCs w:val="28"/>
        </w:rPr>
      </w:pPr>
      <w:r w:rsidRPr="007A04B9">
        <w:rPr>
          <w:sz w:val="28"/>
          <w:szCs w:val="28"/>
        </w:rPr>
        <w:t xml:space="preserve">      if (espSerial.available()){</w:t>
      </w:r>
    </w:p>
    <w:p w14:paraId="0A1EB1A9" w14:textId="77777777" w:rsidR="007A04B9" w:rsidRPr="007A04B9" w:rsidRDefault="007A04B9" w:rsidP="007A04B9">
      <w:pPr>
        <w:rPr>
          <w:sz w:val="28"/>
          <w:szCs w:val="28"/>
        </w:rPr>
      </w:pPr>
      <w:r w:rsidRPr="007A04B9">
        <w:rPr>
          <w:sz w:val="28"/>
          <w:szCs w:val="28"/>
        </w:rPr>
        <w:t xml:space="preserve">        c=espSerial.read();</w:t>
      </w:r>
    </w:p>
    <w:p w14:paraId="56924B41" w14:textId="77777777" w:rsidR="007A04B9" w:rsidRPr="007A04B9" w:rsidRDefault="007A04B9" w:rsidP="007A04B9">
      <w:pPr>
        <w:rPr>
          <w:sz w:val="28"/>
          <w:szCs w:val="28"/>
        </w:rPr>
      </w:pPr>
      <w:r w:rsidRPr="007A04B9">
        <w:rPr>
          <w:sz w:val="28"/>
          <w:szCs w:val="28"/>
        </w:rPr>
        <w:t xml:space="preserve">        if (DEBUG) Serial.print(c);</w:t>
      </w:r>
    </w:p>
    <w:p w14:paraId="455DD28E" w14:textId="77777777" w:rsidR="007A04B9" w:rsidRPr="007A04B9" w:rsidRDefault="007A04B9" w:rsidP="007A04B9">
      <w:pPr>
        <w:rPr>
          <w:sz w:val="28"/>
          <w:szCs w:val="28"/>
        </w:rPr>
      </w:pPr>
      <w:r w:rsidRPr="007A04B9">
        <w:rPr>
          <w:sz w:val="28"/>
          <w:szCs w:val="28"/>
        </w:rPr>
        <w:t xml:space="preserve">      }</w:t>
      </w:r>
    </w:p>
    <w:p w14:paraId="3B63788A" w14:textId="77777777" w:rsidR="007A04B9" w:rsidRPr="007A04B9" w:rsidRDefault="007A04B9" w:rsidP="007A04B9">
      <w:pPr>
        <w:rPr>
          <w:sz w:val="28"/>
          <w:szCs w:val="28"/>
        </w:rPr>
      </w:pPr>
      <w:r w:rsidRPr="007A04B9">
        <w:rPr>
          <w:sz w:val="28"/>
          <w:szCs w:val="28"/>
        </w:rPr>
        <w:t xml:space="preserve">    }</w:t>
      </w:r>
    </w:p>
    <w:p w14:paraId="72140FA2" w14:textId="77777777" w:rsidR="007A04B9" w:rsidRPr="007A04B9" w:rsidRDefault="007A04B9" w:rsidP="007A04B9">
      <w:pPr>
        <w:rPr>
          <w:sz w:val="28"/>
          <w:szCs w:val="28"/>
        </w:rPr>
      </w:pPr>
      <w:r w:rsidRPr="007A04B9">
        <w:rPr>
          <w:sz w:val="28"/>
          <w:szCs w:val="28"/>
        </w:rPr>
        <w:t xml:space="preserve">                   </w:t>
      </w:r>
    </w:p>
    <w:p w14:paraId="06A8C153" w14:textId="77777777" w:rsidR="007A04B9" w:rsidRPr="007A04B9" w:rsidRDefault="007A04B9" w:rsidP="007A04B9">
      <w:pPr>
        <w:rPr>
          <w:sz w:val="28"/>
          <w:szCs w:val="28"/>
        </w:rPr>
      </w:pPr>
      <w:r w:rsidRPr="007A04B9">
        <w:rPr>
          <w:sz w:val="28"/>
          <w:szCs w:val="28"/>
        </w:rPr>
        <w:t>}</w:t>
      </w:r>
    </w:p>
    <w:p w14:paraId="130D5037" w14:textId="77777777" w:rsidR="007A04B9" w:rsidRPr="007A04B9" w:rsidRDefault="007A04B9" w:rsidP="007A04B9">
      <w:pPr>
        <w:rPr>
          <w:sz w:val="28"/>
          <w:szCs w:val="28"/>
        </w:rPr>
      </w:pPr>
    </w:p>
    <w:p w14:paraId="00CB1744" w14:textId="77777777" w:rsidR="007A04B9" w:rsidRPr="007A04B9" w:rsidRDefault="007A04B9" w:rsidP="007A04B9">
      <w:pPr>
        <w:rPr>
          <w:sz w:val="28"/>
          <w:szCs w:val="28"/>
        </w:rPr>
      </w:pPr>
    </w:p>
    <w:p w14:paraId="0A48318C" w14:textId="77777777" w:rsidR="007A04B9" w:rsidRPr="007A04B9" w:rsidRDefault="007A04B9" w:rsidP="007A04B9">
      <w:pPr>
        <w:rPr>
          <w:sz w:val="28"/>
          <w:szCs w:val="28"/>
        </w:rPr>
      </w:pPr>
      <w:r w:rsidRPr="007A04B9">
        <w:rPr>
          <w:sz w:val="28"/>
          <w:szCs w:val="28"/>
        </w:rPr>
        <w:t>//========================================================================</w:t>
      </w:r>
    </w:p>
    <w:p w14:paraId="0EA170ED" w14:textId="77777777" w:rsidR="007A04B9" w:rsidRPr="007A04B9" w:rsidRDefault="007A04B9" w:rsidP="007A04B9">
      <w:pPr>
        <w:rPr>
          <w:sz w:val="28"/>
          <w:szCs w:val="28"/>
        </w:rPr>
      </w:pPr>
      <w:r w:rsidRPr="007A04B9">
        <w:rPr>
          <w:sz w:val="28"/>
          <w:szCs w:val="28"/>
        </w:rPr>
        <w:t>boolean thingSpeakWrite(float value1, float value2){</w:t>
      </w:r>
    </w:p>
    <w:p w14:paraId="6275E164" w14:textId="77777777" w:rsidR="007A04B9" w:rsidRPr="007A04B9" w:rsidRDefault="007A04B9" w:rsidP="007A04B9">
      <w:pPr>
        <w:rPr>
          <w:sz w:val="28"/>
          <w:szCs w:val="28"/>
        </w:rPr>
      </w:pPr>
      <w:r w:rsidRPr="007A04B9">
        <w:rPr>
          <w:sz w:val="28"/>
          <w:szCs w:val="28"/>
        </w:rPr>
        <w:t xml:space="preserve">  String cmd = "AT+CIPSTART=\"TCP\",\"";                  // TCP connection</w:t>
      </w:r>
    </w:p>
    <w:p w14:paraId="5F549EBE" w14:textId="77777777" w:rsidR="007A04B9" w:rsidRPr="007A04B9" w:rsidRDefault="007A04B9" w:rsidP="007A04B9">
      <w:pPr>
        <w:rPr>
          <w:sz w:val="28"/>
          <w:szCs w:val="28"/>
        </w:rPr>
      </w:pPr>
      <w:r w:rsidRPr="007A04B9">
        <w:rPr>
          <w:sz w:val="28"/>
          <w:szCs w:val="28"/>
        </w:rPr>
        <w:t xml:space="preserve">  cmd += "184.106.153.149";                               // api.thingspeak.com</w:t>
      </w:r>
    </w:p>
    <w:p w14:paraId="4C5AC646" w14:textId="77777777" w:rsidR="007A04B9" w:rsidRPr="007A04B9" w:rsidRDefault="007A04B9" w:rsidP="007A04B9">
      <w:pPr>
        <w:rPr>
          <w:sz w:val="28"/>
          <w:szCs w:val="28"/>
        </w:rPr>
      </w:pPr>
      <w:r w:rsidRPr="007A04B9">
        <w:rPr>
          <w:sz w:val="28"/>
          <w:szCs w:val="28"/>
        </w:rPr>
        <w:t xml:space="preserve">  cmd += "\",80";</w:t>
      </w:r>
    </w:p>
    <w:p w14:paraId="517550CF" w14:textId="77777777" w:rsidR="007A04B9" w:rsidRPr="007A04B9" w:rsidRDefault="007A04B9" w:rsidP="007A04B9">
      <w:pPr>
        <w:rPr>
          <w:sz w:val="28"/>
          <w:szCs w:val="28"/>
        </w:rPr>
      </w:pPr>
    </w:p>
    <w:p w14:paraId="1CA9E5D3" w14:textId="77777777" w:rsidR="007A04B9" w:rsidRPr="007A04B9" w:rsidRDefault="007A04B9" w:rsidP="007A04B9">
      <w:pPr>
        <w:rPr>
          <w:sz w:val="28"/>
          <w:szCs w:val="28"/>
        </w:rPr>
      </w:pPr>
      <w:r w:rsidRPr="007A04B9">
        <w:rPr>
          <w:sz w:val="28"/>
          <w:szCs w:val="28"/>
        </w:rPr>
        <w:t xml:space="preserve">  espSerial.println(cmd);</w:t>
      </w:r>
    </w:p>
    <w:p w14:paraId="3CE29436" w14:textId="77777777" w:rsidR="007A04B9" w:rsidRPr="007A04B9" w:rsidRDefault="007A04B9" w:rsidP="007A04B9">
      <w:pPr>
        <w:rPr>
          <w:sz w:val="28"/>
          <w:szCs w:val="28"/>
        </w:rPr>
      </w:pPr>
      <w:r w:rsidRPr="007A04B9">
        <w:rPr>
          <w:sz w:val="28"/>
          <w:szCs w:val="28"/>
        </w:rPr>
        <w:t xml:space="preserve">  if (DEBUG) Serial.println(cmd);</w:t>
      </w:r>
    </w:p>
    <w:p w14:paraId="5B5CBD2C" w14:textId="77777777" w:rsidR="007A04B9" w:rsidRPr="007A04B9" w:rsidRDefault="007A04B9" w:rsidP="007A04B9">
      <w:pPr>
        <w:rPr>
          <w:sz w:val="28"/>
          <w:szCs w:val="28"/>
        </w:rPr>
      </w:pPr>
      <w:r w:rsidRPr="007A04B9">
        <w:rPr>
          <w:sz w:val="28"/>
          <w:szCs w:val="28"/>
        </w:rPr>
        <w:t xml:space="preserve">  if(espSerial.find("Error")){</w:t>
      </w:r>
    </w:p>
    <w:p w14:paraId="0FD22DDC" w14:textId="77777777" w:rsidR="007A04B9" w:rsidRPr="007A04B9" w:rsidRDefault="007A04B9" w:rsidP="007A04B9">
      <w:pPr>
        <w:rPr>
          <w:sz w:val="28"/>
          <w:szCs w:val="28"/>
        </w:rPr>
      </w:pPr>
      <w:r w:rsidRPr="007A04B9">
        <w:rPr>
          <w:sz w:val="28"/>
          <w:szCs w:val="28"/>
        </w:rPr>
        <w:t xml:space="preserve">    if (DEBUG) Serial.println("AT+CIPSTART error");</w:t>
      </w:r>
    </w:p>
    <w:p w14:paraId="0D36017B" w14:textId="77777777" w:rsidR="007A04B9" w:rsidRPr="007A04B9" w:rsidRDefault="007A04B9" w:rsidP="007A04B9">
      <w:pPr>
        <w:rPr>
          <w:sz w:val="28"/>
          <w:szCs w:val="28"/>
        </w:rPr>
      </w:pPr>
      <w:r w:rsidRPr="007A04B9">
        <w:rPr>
          <w:sz w:val="28"/>
          <w:szCs w:val="28"/>
        </w:rPr>
        <w:t xml:space="preserve">    return false;</w:t>
      </w:r>
    </w:p>
    <w:p w14:paraId="6BE373C5" w14:textId="77777777" w:rsidR="007A04B9" w:rsidRPr="007A04B9" w:rsidRDefault="007A04B9" w:rsidP="007A04B9">
      <w:pPr>
        <w:rPr>
          <w:sz w:val="28"/>
          <w:szCs w:val="28"/>
        </w:rPr>
      </w:pPr>
      <w:r w:rsidRPr="007A04B9">
        <w:rPr>
          <w:sz w:val="28"/>
          <w:szCs w:val="28"/>
        </w:rPr>
        <w:t xml:space="preserve">  }</w:t>
      </w:r>
    </w:p>
    <w:p w14:paraId="0FDD2D3A" w14:textId="77777777" w:rsidR="007A04B9" w:rsidRPr="007A04B9" w:rsidRDefault="007A04B9" w:rsidP="007A04B9">
      <w:pPr>
        <w:rPr>
          <w:sz w:val="28"/>
          <w:szCs w:val="28"/>
        </w:rPr>
      </w:pPr>
      <w:r w:rsidRPr="007A04B9">
        <w:rPr>
          <w:sz w:val="28"/>
          <w:szCs w:val="28"/>
        </w:rPr>
        <w:t xml:space="preserve">  </w:t>
      </w:r>
    </w:p>
    <w:p w14:paraId="331CC9D6" w14:textId="77777777" w:rsidR="007A04B9" w:rsidRPr="007A04B9" w:rsidRDefault="007A04B9" w:rsidP="007A04B9">
      <w:pPr>
        <w:rPr>
          <w:sz w:val="28"/>
          <w:szCs w:val="28"/>
        </w:rPr>
      </w:pPr>
      <w:r w:rsidRPr="007A04B9">
        <w:rPr>
          <w:sz w:val="28"/>
          <w:szCs w:val="28"/>
        </w:rPr>
        <w:t xml:space="preserve">  </w:t>
      </w:r>
    </w:p>
    <w:p w14:paraId="7277E052" w14:textId="77777777" w:rsidR="007A04B9" w:rsidRPr="007A04B9" w:rsidRDefault="007A04B9" w:rsidP="007A04B9">
      <w:pPr>
        <w:rPr>
          <w:sz w:val="28"/>
          <w:szCs w:val="28"/>
        </w:rPr>
      </w:pPr>
      <w:r w:rsidRPr="007A04B9">
        <w:rPr>
          <w:sz w:val="28"/>
          <w:szCs w:val="28"/>
        </w:rPr>
        <w:t xml:space="preserve">  String getStr = "GET /update?api_key=";   // prepare GET string</w:t>
      </w:r>
    </w:p>
    <w:p w14:paraId="7BE591DC" w14:textId="77777777" w:rsidR="007A04B9" w:rsidRPr="007A04B9" w:rsidRDefault="007A04B9" w:rsidP="007A04B9">
      <w:pPr>
        <w:rPr>
          <w:sz w:val="28"/>
          <w:szCs w:val="28"/>
        </w:rPr>
      </w:pPr>
      <w:r w:rsidRPr="007A04B9">
        <w:rPr>
          <w:sz w:val="28"/>
          <w:szCs w:val="28"/>
        </w:rPr>
        <w:t xml:space="preserve">  getStr += apiKey;</w:t>
      </w:r>
    </w:p>
    <w:p w14:paraId="3119B0AA" w14:textId="77777777" w:rsidR="007A04B9" w:rsidRPr="007A04B9" w:rsidRDefault="007A04B9" w:rsidP="007A04B9">
      <w:pPr>
        <w:rPr>
          <w:sz w:val="28"/>
          <w:szCs w:val="28"/>
        </w:rPr>
      </w:pPr>
      <w:r w:rsidRPr="007A04B9">
        <w:rPr>
          <w:sz w:val="28"/>
          <w:szCs w:val="28"/>
        </w:rPr>
        <w:t xml:space="preserve">  </w:t>
      </w:r>
    </w:p>
    <w:p w14:paraId="419B3A75" w14:textId="77777777" w:rsidR="007A04B9" w:rsidRPr="007A04B9" w:rsidRDefault="007A04B9" w:rsidP="007A04B9">
      <w:pPr>
        <w:rPr>
          <w:sz w:val="28"/>
          <w:szCs w:val="28"/>
        </w:rPr>
      </w:pPr>
      <w:r w:rsidRPr="007A04B9">
        <w:rPr>
          <w:sz w:val="28"/>
          <w:szCs w:val="28"/>
        </w:rPr>
        <w:t xml:space="preserve">  getStr +="&amp;field1=";</w:t>
      </w:r>
    </w:p>
    <w:p w14:paraId="7B1E6607" w14:textId="77777777" w:rsidR="007A04B9" w:rsidRPr="007A04B9" w:rsidRDefault="007A04B9" w:rsidP="007A04B9">
      <w:pPr>
        <w:rPr>
          <w:sz w:val="28"/>
          <w:szCs w:val="28"/>
        </w:rPr>
      </w:pPr>
      <w:r w:rsidRPr="007A04B9">
        <w:rPr>
          <w:sz w:val="28"/>
          <w:szCs w:val="28"/>
        </w:rPr>
        <w:t xml:space="preserve">  getStr += String(value1);</w:t>
      </w:r>
    </w:p>
    <w:p w14:paraId="583D1E57" w14:textId="77777777" w:rsidR="007A04B9" w:rsidRPr="007A04B9" w:rsidRDefault="007A04B9" w:rsidP="007A04B9">
      <w:pPr>
        <w:rPr>
          <w:sz w:val="28"/>
          <w:szCs w:val="28"/>
        </w:rPr>
      </w:pPr>
      <w:r w:rsidRPr="007A04B9">
        <w:rPr>
          <w:sz w:val="28"/>
          <w:szCs w:val="28"/>
        </w:rPr>
        <w:t xml:space="preserve">  getStr +="&amp;field2=";</w:t>
      </w:r>
    </w:p>
    <w:p w14:paraId="3BC1DCED" w14:textId="77777777" w:rsidR="007A04B9" w:rsidRPr="007A04B9" w:rsidRDefault="007A04B9" w:rsidP="007A04B9">
      <w:pPr>
        <w:rPr>
          <w:sz w:val="28"/>
          <w:szCs w:val="28"/>
        </w:rPr>
      </w:pPr>
      <w:r w:rsidRPr="007A04B9">
        <w:rPr>
          <w:sz w:val="28"/>
          <w:szCs w:val="28"/>
        </w:rPr>
        <w:t xml:space="preserve">  getStr += String(value2);</w:t>
      </w:r>
    </w:p>
    <w:p w14:paraId="17454A77" w14:textId="77777777" w:rsidR="007A04B9" w:rsidRPr="007A04B9" w:rsidRDefault="007A04B9" w:rsidP="007A04B9">
      <w:pPr>
        <w:rPr>
          <w:sz w:val="28"/>
          <w:szCs w:val="28"/>
        </w:rPr>
      </w:pPr>
      <w:r w:rsidRPr="007A04B9">
        <w:rPr>
          <w:sz w:val="28"/>
          <w:szCs w:val="28"/>
        </w:rPr>
        <w:t xml:space="preserve">  getStr += "\r\n\r\n";</w:t>
      </w:r>
    </w:p>
    <w:p w14:paraId="58466CF4" w14:textId="77777777" w:rsidR="007A04B9" w:rsidRPr="007A04B9" w:rsidRDefault="007A04B9" w:rsidP="007A04B9">
      <w:pPr>
        <w:rPr>
          <w:sz w:val="28"/>
          <w:szCs w:val="28"/>
        </w:rPr>
      </w:pPr>
    </w:p>
    <w:p w14:paraId="20CEAF8C" w14:textId="77777777" w:rsidR="007A04B9" w:rsidRPr="007A04B9" w:rsidRDefault="007A04B9" w:rsidP="007A04B9">
      <w:pPr>
        <w:rPr>
          <w:sz w:val="28"/>
          <w:szCs w:val="28"/>
        </w:rPr>
      </w:pPr>
      <w:r w:rsidRPr="007A04B9">
        <w:rPr>
          <w:sz w:val="28"/>
          <w:szCs w:val="28"/>
        </w:rPr>
        <w:t xml:space="preserve">  // send data length</w:t>
      </w:r>
    </w:p>
    <w:p w14:paraId="34315EB5" w14:textId="77777777" w:rsidR="007A04B9" w:rsidRPr="007A04B9" w:rsidRDefault="007A04B9" w:rsidP="007A04B9">
      <w:pPr>
        <w:rPr>
          <w:sz w:val="28"/>
          <w:szCs w:val="28"/>
        </w:rPr>
      </w:pPr>
      <w:r w:rsidRPr="007A04B9">
        <w:rPr>
          <w:sz w:val="28"/>
          <w:szCs w:val="28"/>
        </w:rPr>
        <w:t xml:space="preserve">  cmd = "AT+CIPSEND=";</w:t>
      </w:r>
    </w:p>
    <w:p w14:paraId="650B1F37" w14:textId="77777777" w:rsidR="007A04B9" w:rsidRPr="007A04B9" w:rsidRDefault="007A04B9" w:rsidP="007A04B9">
      <w:pPr>
        <w:rPr>
          <w:sz w:val="28"/>
          <w:szCs w:val="28"/>
        </w:rPr>
      </w:pPr>
      <w:r w:rsidRPr="007A04B9">
        <w:rPr>
          <w:sz w:val="28"/>
          <w:szCs w:val="28"/>
        </w:rPr>
        <w:t xml:space="preserve">  cmd += String(getStr.length());</w:t>
      </w:r>
    </w:p>
    <w:p w14:paraId="76B97C89" w14:textId="77777777" w:rsidR="007A04B9" w:rsidRPr="007A04B9" w:rsidRDefault="007A04B9" w:rsidP="007A04B9">
      <w:pPr>
        <w:rPr>
          <w:sz w:val="28"/>
          <w:szCs w:val="28"/>
        </w:rPr>
      </w:pPr>
      <w:r w:rsidRPr="007A04B9">
        <w:rPr>
          <w:sz w:val="28"/>
          <w:szCs w:val="28"/>
        </w:rPr>
        <w:t xml:space="preserve">  espSerial.println(cmd);</w:t>
      </w:r>
    </w:p>
    <w:p w14:paraId="44EB81C4" w14:textId="77777777" w:rsidR="007A04B9" w:rsidRPr="007A04B9" w:rsidRDefault="007A04B9" w:rsidP="007A04B9">
      <w:pPr>
        <w:rPr>
          <w:sz w:val="28"/>
          <w:szCs w:val="28"/>
        </w:rPr>
      </w:pPr>
      <w:r w:rsidRPr="007A04B9">
        <w:rPr>
          <w:sz w:val="28"/>
          <w:szCs w:val="28"/>
        </w:rPr>
        <w:t xml:space="preserve">  if (DEBUG)  Serial.println(cmd);</w:t>
      </w:r>
    </w:p>
    <w:p w14:paraId="19DE088F" w14:textId="77777777" w:rsidR="007A04B9" w:rsidRPr="007A04B9" w:rsidRDefault="007A04B9" w:rsidP="007A04B9">
      <w:pPr>
        <w:rPr>
          <w:sz w:val="28"/>
          <w:szCs w:val="28"/>
        </w:rPr>
      </w:pPr>
      <w:r w:rsidRPr="007A04B9">
        <w:rPr>
          <w:sz w:val="28"/>
          <w:szCs w:val="28"/>
        </w:rPr>
        <w:t xml:space="preserve">  </w:t>
      </w:r>
    </w:p>
    <w:p w14:paraId="75FB0CF2" w14:textId="77777777" w:rsidR="007A04B9" w:rsidRPr="007A04B9" w:rsidRDefault="007A04B9" w:rsidP="007A04B9">
      <w:pPr>
        <w:rPr>
          <w:sz w:val="28"/>
          <w:szCs w:val="28"/>
        </w:rPr>
      </w:pPr>
      <w:r w:rsidRPr="007A04B9">
        <w:rPr>
          <w:sz w:val="28"/>
          <w:szCs w:val="28"/>
        </w:rPr>
        <w:t xml:space="preserve">  delay(100);</w:t>
      </w:r>
    </w:p>
    <w:p w14:paraId="3B2C8631" w14:textId="77777777" w:rsidR="007A04B9" w:rsidRPr="007A04B9" w:rsidRDefault="007A04B9" w:rsidP="007A04B9">
      <w:pPr>
        <w:rPr>
          <w:sz w:val="28"/>
          <w:szCs w:val="28"/>
        </w:rPr>
      </w:pPr>
      <w:r w:rsidRPr="007A04B9">
        <w:rPr>
          <w:sz w:val="28"/>
          <w:szCs w:val="28"/>
        </w:rPr>
        <w:t xml:space="preserve">  if(espSerial.find("&gt;")){</w:t>
      </w:r>
    </w:p>
    <w:p w14:paraId="3624DD65" w14:textId="77777777" w:rsidR="007A04B9" w:rsidRPr="007A04B9" w:rsidRDefault="007A04B9" w:rsidP="007A04B9">
      <w:pPr>
        <w:rPr>
          <w:sz w:val="28"/>
          <w:szCs w:val="28"/>
        </w:rPr>
      </w:pPr>
      <w:r w:rsidRPr="007A04B9">
        <w:rPr>
          <w:sz w:val="28"/>
          <w:szCs w:val="28"/>
        </w:rPr>
        <w:t xml:space="preserve">    espSerial.print(getStr);</w:t>
      </w:r>
    </w:p>
    <w:p w14:paraId="3F4E2C21" w14:textId="77777777" w:rsidR="007A04B9" w:rsidRPr="007A04B9" w:rsidRDefault="007A04B9" w:rsidP="007A04B9">
      <w:pPr>
        <w:rPr>
          <w:sz w:val="28"/>
          <w:szCs w:val="28"/>
        </w:rPr>
      </w:pPr>
      <w:r w:rsidRPr="007A04B9">
        <w:rPr>
          <w:sz w:val="28"/>
          <w:szCs w:val="28"/>
        </w:rPr>
        <w:t xml:space="preserve">    if (DEBUG)  Serial.print(getStr);</w:t>
      </w:r>
    </w:p>
    <w:p w14:paraId="34FFCFEC" w14:textId="77777777" w:rsidR="007A04B9" w:rsidRPr="007A04B9" w:rsidRDefault="007A04B9" w:rsidP="007A04B9">
      <w:pPr>
        <w:rPr>
          <w:sz w:val="28"/>
          <w:szCs w:val="28"/>
        </w:rPr>
      </w:pPr>
      <w:r w:rsidRPr="007A04B9">
        <w:rPr>
          <w:sz w:val="28"/>
          <w:szCs w:val="28"/>
        </w:rPr>
        <w:t xml:space="preserve">  }</w:t>
      </w:r>
    </w:p>
    <w:p w14:paraId="54D853B8" w14:textId="77777777" w:rsidR="007A04B9" w:rsidRPr="007A04B9" w:rsidRDefault="007A04B9" w:rsidP="007A04B9">
      <w:pPr>
        <w:rPr>
          <w:sz w:val="28"/>
          <w:szCs w:val="28"/>
        </w:rPr>
      </w:pPr>
      <w:r w:rsidRPr="007A04B9">
        <w:rPr>
          <w:sz w:val="28"/>
          <w:szCs w:val="28"/>
        </w:rPr>
        <w:t xml:space="preserve">   espSerial.print(getStr);</w:t>
      </w:r>
    </w:p>
    <w:p w14:paraId="0A10A286" w14:textId="77777777" w:rsidR="007A04B9" w:rsidRPr="007A04B9" w:rsidRDefault="007A04B9" w:rsidP="007A04B9">
      <w:pPr>
        <w:rPr>
          <w:sz w:val="28"/>
          <w:szCs w:val="28"/>
        </w:rPr>
      </w:pPr>
      <w:r w:rsidRPr="007A04B9">
        <w:rPr>
          <w:sz w:val="28"/>
          <w:szCs w:val="28"/>
        </w:rPr>
        <w:t xml:space="preserve">    if (DEBUG)  Serial.print(getStr);</w:t>
      </w:r>
    </w:p>
    <w:p w14:paraId="3B3798A4" w14:textId="77777777" w:rsidR="007A04B9" w:rsidRPr="007A04B9" w:rsidRDefault="007A04B9" w:rsidP="007A04B9">
      <w:pPr>
        <w:rPr>
          <w:sz w:val="28"/>
          <w:szCs w:val="28"/>
        </w:rPr>
      </w:pPr>
      <w:r w:rsidRPr="007A04B9">
        <w:rPr>
          <w:sz w:val="28"/>
          <w:szCs w:val="28"/>
        </w:rPr>
        <w:t xml:space="preserve">  else{</w:t>
      </w:r>
    </w:p>
    <w:p w14:paraId="5EE79AA0" w14:textId="77777777" w:rsidR="007A04B9" w:rsidRPr="007A04B9" w:rsidRDefault="007A04B9" w:rsidP="007A04B9">
      <w:pPr>
        <w:rPr>
          <w:sz w:val="28"/>
          <w:szCs w:val="28"/>
        </w:rPr>
      </w:pPr>
      <w:r w:rsidRPr="007A04B9">
        <w:rPr>
          <w:sz w:val="28"/>
          <w:szCs w:val="28"/>
        </w:rPr>
        <w:t xml:space="preserve">    espSerial.println("AT+CIPCLOSE");</w:t>
      </w:r>
    </w:p>
    <w:p w14:paraId="7623DE2A" w14:textId="77777777" w:rsidR="007A04B9" w:rsidRPr="007A04B9" w:rsidRDefault="007A04B9" w:rsidP="007A04B9">
      <w:pPr>
        <w:rPr>
          <w:sz w:val="28"/>
          <w:szCs w:val="28"/>
        </w:rPr>
      </w:pPr>
      <w:r w:rsidRPr="007A04B9">
        <w:rPr>
          <w:sz w:val="28"/>
          <w:szCs w:val="28"/>
        </w:rPr>
        <w:t xml:space="preserve">    // alert user</w:t>
      </w:r>
    </w:p>
    <w:p w14:paraId="590EDCA1" w14:textId="77777777" w:rsidR="007A04B9" w:rsidRPr="007A04B9" w:rsidRDefault="007A04B9" w:rsidP="007A04B9">
      <w:pPr>
        <w:rPr>
          <w:sz w:val="28"/>
          <w:szCs w:val="28"/>
        </w:rPr>
      </w:pPr>
      <w:r w:rsidRPr="007A04B9">
        <w:rPr>
          <w:sz w:val="28"/>
          <w:szCs w:val="28"/>
        </w:rPr>
        <w:t xml:space="preserve">    if (DEBUG)   Serial.println("AT+CIPCLOSE");</w:t>
      </w:r>
    </w:p>
    <w:p w14:paraId="2A32F191" w14:textId="77777777" w:rsidR="007A04B9" w:rsidRPr="007A04B9" w:rsidRDefault="007A04B9" w:rsidP="007A04B9">
      <w:pPr>
        <w:rPr>
          <w:sz w:val="28"/>
          <w:szCs w:val="28"/>
        </w:rPr>
      </w:pPr>
      <w:r w:rsidRPr="007A04B9">
        <w:rPr>
          <w:sz w:val="28"/>
          <w:szCs w:val="28"/>
        </w:rPr>
        <w:t xml:space="preserve">    return false;</w:t>
      </w:r>
    </w:p>
    <w:p w14:paraId="7F6A22C9" w14:textId="77777777" w:rsidR="007A04B9" w:rsidRPr="007A04B9" w:rsidRDefault="007A04B9" w:rsidP="007A04B9">
      <w:pPr>
        <w:rPr>
          <w:sz w:val="28"/>
          <w:szCs w:val="28"/>
        </w:rPr>
      </w:pPr>
      <w:r w:rsidRPr="007A04B9">
        <w:rPr>
          <w:sz w:val="28"/>
          <w:szCs w:val="28"/>
        </w:rPr>
        <w:t xml:space="preserve">  }</w:t>
      </w:r>
    </w:p>
    <w:p w14:paraId="25C5746E" w14:textId="77777777" w:rsidR="007A04B9" w:rsidRPr="007A04B9" w:rsidRDefault="007A04B9" w:rsidP="007A04B9">
      <w:pPr>
        <w:rPr>
          <w:sz w:val="28"/>
          <w:szCs w:val="28"/>
        </w:rPr>
      </w:pPr>
      <w:r w:rsidRPr="007A04B9">
        <w:rPr>
          <w:sz w:val="28"/>
          <w:szCs w:val="28"/>
        </w:rPr>
        <w:t xml:space="preserve">  return true;</w:t>
      </w:r>
    </w:p>
    <w:p w14:paraId="231059BC" w14:textId="77777777" w:rsidR="007A04B9" w:rsidRPr="007A04B9" w:rsidRDefault="007A04B9" w:rsidP="007A04B9">
      <w:pPr>
        <w:rPr>
          <w:sz w:val="28"/>
          <w:szCs w:val="28"/>
        </w:rPr>
      </w:pPr>
      <w:r w:rsidRPr="007A04B9">
        <w:rPr>
          <w:sz w:val="28"/>
          <w:szCs w:val="28"/>
        </w:rPr>
        <w:t>}</w:t>
      </w:r>
    </w:p>
    <w:p w14:paraId="454F367F" w14:textId="77777777" w:rsidR="007A04B9" w:rsidRPr="007A04B9" w:rsidRDefault="007A04B9" w:rsidP="007A04B9">
      <w:pPr>
        <w:rPr>
          <w:sz w:val="28"/>
          <w:szCs w:val="28"/>
        </w:rPr>
      </w:pPr>
      <w:r w:rsidRPr="007A04B9">
        <w:rPr>
          <w:sz w:val="28"/>
          <w:szCs w:val="28"/>
        </w:rPr>
        <w:t>//================================================================================ setup</w:t>
      </w:r>
    </w:p>
    <w:p w14:paraId="0AEA7EA1" w14:textId="77777777" w:rsidR="007A04B9" w:rsidRPr="007A04B9" w:rsidRDefault="007A04B9" w:rsidP="007A04B9">
      <w:pPr>
        <w:rPr>
          <w:sz w:val="28"/>
          <w:szCs w:val="28"/>
        </w:rPr>
      </w:pPr>
    </w:p>
    <w:p w14:paraId="6108ADD1" w14:textId="77777777" w:rsidR="007A04B9" w:rsidRPr="007A04B9" w:rsidRDefault="007A04B9" w:rsidP="007A04B9">
      <w:pPr>
        <w:rPr>
          <w:sz w:val="28"/>
          <w:szCs w:val="28"/>
        </w:rPr>
      </w:pPr>
    </w:p>
    <w:p w14:paraId="25012822" w14:textId="77777777" w:rsidR="007A04B9" w:rsidRPr="007A04B9" w:rsidRDefault="007A04B9" w:rsidP="007A04B9">
      <w:pPr>
        <w:rPr>
          <w:sz w:val="28"/>
          <w:szCs w:val="28"/>
        </w:rPr>
      </w:pPr>
      <w:r w:rsidRPr="007A04B9">
        <w:rPr>
          <w:sz w:val="28"/>
          <w:szCs w:val="28"/>
        </w:rPr>
        <w:t xml:space="preserve">void setup() {                </w:t>
      </w:r>
    </w:p>
    <w:p w14:paraId="386D67D5" w14:textId="77777777" w:rsidR="007A04B9" w:rsidRPr="007A04B9" w:rsidRDefault="007A04B9" w:rsidP="007A04B9">
      <w:pPr>
        <w:rPr>
          <w:sz w:val="28"/>
          <w:szCs w:val="28"/>
        </w:rPr>
      </w:pPr>
      <w:r w:rsidRPr="007A04B9">
        <w:rPr>
          <w:sz w:val="28"/>
          <w:szCs w:val="28"/>
        </w:rPr>
        <w:t xml:space="preserve">  DEBUG=true;           // enable debug serial</w:t>
      </w:r>
    </w:p>
    <w:p w14:paraId="58353B28" w14:textId="77777777" w:rsidR="007A04B9" w:rsidRPr="007A04B9" w:rsidRDefault="007A04B9" w:rsidP="007A04B9">
      <w:pPr>
        <w:rPr>
          <w:sz w:val="28"/>
          <w:szCs w:val="28"/>
        </w:rPr>
      </w:pPr>
      <w:r w:rsidRPr="007A04B9">
        <w:rPr>
          <w:sz w:val="28"/>
          <w:szCs w:val="28"/>
        </w:rPr>
        <w:t xml:space="preserve">  Serial.begin(9600); </w:t>
      </w:r>
    </w:p>
    <w:p w14:paraId="0D2B5323" w14:textId="77777777" w:rsidR="007A04B9" w:rsidRPr="007A04B9" w:rsidRDefault="007A04B9" w:rsidP="007A04B9">
      <w:pPr>
        <w:rPr>
          <w:sz w:val="28"/>
          <w:szCs w:val="28"/>
        </w:rPr>
      </w:pPr>
      <w:r w:rsidRPr="007A04B9">
        <w:rPr>
          <w:sz w:val="28"/>
          <w:szCs w:val="28"/>
        </w:rPr>
        <w:t xml:space="preserve">   </w:t>
      </w:r>
    </w:p>
    <w:p w14:paraId="522124E1" w14:textId="77777777" w:rsidR="007A04B9" w:rsidRPr="007A04B9" w:rsidRDefault="007A04B9" w:rsidP="007A04B9">
      <w:pPr>
        <w:rPr>
          <w:sz w:val="28"/>
          <w:szCs w:val="28"/>
        </w:rPr>
      </w:pPr>
      <w:r w:rsidRPr="007A04B9">
        <w:rPr>
          <w:sz w:val="28"/>
          <w:szCs w:val="28"/>
        </w:rPr>
        <w:t xml:space="preserve">  pinMode (led,OUTPUT);</w:t>
      </w:r>
    </w:p>
    <w:p w14:paraId="5C90AA4C" w14:textId="77777777" w:rsidR="007A04B9" w:rsidRPr="007A04B9" w:rsidRDefault="007A04B9" w:rsidP="007A04B9">
      <w:pPr>
        <w:rPr>
          <w:sz w:val="28"/>
          <w:szCs w:val="28"/>
        </w:rPr>
      </w:pPr>
      <w:r w:rsidRPr="007A04B9">
        <w:rPr>
          <w:sz w:val="28"/>
          <w:szCs w:val="28"/>
        </w:rPr>
        <w:t xml:space="preserve">  pinMode (led1,OUTPUT);</w:t>
      </w:r>
    </w:p>
    <w:p w14:paraId="34E2084A" w14:textId="77777777" w:rsidR="007A04B9" w:rsidRPr="007A04B9" w:rsidRDefault="007A04B9" w:rsidP="007A04B9">
      <w:pPr>
        <w:rPr>
          <w:sz w:val="28"/>
          <w:szCs w:val="28"/>
        </w:rPr>
      </w:pPr>
      <w:r w:rsidRPr="007A04B9">
        <w:rPr>
          <w:sz w:val="28"/>
          <w:szCs w:val="28"/>
        </w:rPr>
        <w:t xml:space="preserve">  pinMode (led2,OUTPUT);</w:t>
      </w:r>
    </w:p>
    <w:p w14:paraId="5E64E130" w14:textId="77777777" w:rsidR="007A04B9" w:rsidRPr="007A04B9" w:rsidRDefault="007A04B9" w:rsidP="007A04B9">
      <w:pPr>
        <w:rPr>
          <w:sz w:val="28"/>
          <w:szCs w:val="28"/>
        </w:rPr>
      </w:pPr>
      <w:r w:rsidRPr="007A04B9">
        <w:rPr>
          <w:sz w:val="28"/>
          <w:szCs w:val="28"/>
        </w:rPr>
        <w:t xml:space="preserve">  pinMode (led3,OUTPUT);</w:t>
      </w:r>
    </w:p>
    <w:p w14:paraId="5F1FD443" w14:textId="77777777" w:rsidR="007A04B9" w:rsidRPr="007A04B9" w:rsidRDefault="007A04B9" w:rsidP="007A04B9">
      <w:pPr>
        <w:rPr>
          <w:sz w:val="28"/>
          <w:szCs w:val="28"/>
        </w:rPr>
      </w:pPr>
      <w:r w:rsidRPr="007A04B9">
        <w:rPr>
          <w:sz w:val="28"/>
          <w:szCs w:val="28"/>
        </w:rPr>
        <w:t xml:space="preserve">  pinMode (led4,OUTPUT);</w:t>
      </w:r>
    </w:p>
    <w:p w14:paraId="631F08C5" w14:textId="77777777" w:rsidR="007A04B9" w:rsidRPr="007A04B9" w:rsidRDefault="007A04B9" w:rsidP="007A04B9">
      <w:pPr>
        <w:rPr>
          <w:sz w:val="28"/>
          <w:szCs w:val="28"/>
        </w:rPr>
      </w:pPr>
      <w:r w:rsidRPr="007A04B9">
        <w:rPr>
          <w:sz w:val="28"/>
          <w:szCs w:val="28"/>
        </w:rPr>
        <w:t xml:space="preserve">  </w:t>
      </w:r>
    </w:p>
    <w:p w14:paraId="38A06620" w14:textId="77777777" w:rsidR="007A04B9" w:rsidRPr="007A04B9" w:rsidRDefault="007A04B9" w:rsidP="007A04B9">
      <w:pPr>
        <w:rPr>
          <w:sz w:val="28"/>
          <w:szCs w:val="28"/>
        </w:rPr>
      </w:pPr>
      <w:r w:rsidRPr="007A04B9">
        <w:rPr>
          <w:sz w:val="28"/>
          <w:szCs w:val="28"/>
        </w:rPr>
        <w:t xml:space="preserve">  pinMode (ldr,INPUT);</w:t>
      </w:r>
    </w:p>
    <w:p w14:paraId="7C7ABD6D" w14:textId="77777777" w:rsidR="007A04B9" w:rsidRPr="007A04B9" w:rsidRDefault="007A04B9" w:rsidP="007A04B9">
      <w:pPr>
        <w:rPr>
          <w:sz w:val="28"/>
          <w:szCs w:val="28"/>
        </w:rPr>
      </w:pPr>
    </w:p>
    <w:p w14:paraId="0BC1FCB5" w14:textId="77777777" w:rsidR="007A04B9" w:rsidRPr="007A04B9" w:rsidRDefault="007A04B9" w:rsidP="007A04B9">
      <w:pPr>
        <w:rPr>
          <w:sz w:val="28"/>
          <w:szCs w:val="28"/>
        </w:rPr>
      </w:pPr>
      <w:r w:rsidRPr="007A04B9">
        <w:rPr>
          <w:sz w:val="28"/>
          <w:szCs w:val="28"/>
        </w:rPr>
        <w:t xml:space="preserve">  pinMode (ir,INPUT);</w:t>
      </w:r>
    </w:p>
    <w:p w14:paraId="2C0853D8" w14:textId="77777777" w:rsidR="007A04B9" w:rsidRPr="007A04B9" w:rsidRDefault="007A04B9" w:rsidP="007A04B9">
      <w:pPr>
        <w:rPr>
          <w:sz w:val="28"/>
          <w:szCs w:val="28"/>
        </w:rPr>
      </w:pPr>
      <w:r w:rsidRPr="007A04B9">
        <w:rPr>
          <w:sz w:val="28"/>
          <w:szCs w:val="28"/>
        </w:rPr>
        <w:t xml:space="preserve">  pinMode (ir1,INPUT);</w:t>
      </w:r>
    </w:p>
    <w:p w14:paraId="56853FC3" w14:textId="77777777" w:rsidR="007A04B9" w:rsidRPr="007A04B9" w:rsidRDefault="007A04B9" w:rsidP="007A04B9">
      <w:pPr>
        <w:rPr>
          <w:sz w:val="28"/>
          <w:szCs w:val="28"/>
        </w:rPr>
      </w:pPr>
      <w:r w:rsidRPr="007A04B9">
        <w:rPr>
          <w:sz w:val="28"/>
          <w:szCs w:val="28"/>
        </w:rPr>
        <w:t xml:space="preserve">  pinMode (ir2,INPUT);</w:t>
      </w:r>
    </w:p>
    <w:p w14:paraId="50EC01D1" w14:textId="77777777" w:rsidR="007A04B9" w:rsidRPr="007A04B9" w:rsidRDefault="007A04B9" w:rsidP="007A04B9">
      <w:pPr>
        <w:rPr>
          <w:sz w:val="28"/>
          <w:szCs w:val="28"/>
        </w:rPr>
      </w:pPr>
      <w:r w:rsidRPr="007A04B9">
        <w:rPr>
          <w:sz w:val="28"/>
          <w:szCs w:val="28"/>
        </w:rPr>
        <w:t xml:space="preserve">  pinMode (ir3,INPUT);</w:t>
      </w:r>
    </w:p>
    <w:p w14:paraId="090E90F0" w14:textId="77777777" w:rsidR="007A04B9" w:rsidRPr="007A04B9" w:rsidRDefault="007A04B9" w:rsidP="007A04B9">
      <w:pPr>
        <w:rPr>
          <w:sz w:val="28"/>
          <w:szCs w:val="28"/>
        </w:rPr>
      </w:pPr>
      <w:r w:rsidRPr="007A04B9">
        <w:rPr>
          <w:sz w:val="28"/>
          <w:szCs w:val="28"/>
        </w:rPr>
        <w:t xml:space="preserve">  pinMode (ir4,INPUT);</w:t>
      </w:r>
    </w:p>
    <w:p w14:paraId="0EDAEAC8" w14:textId="77777777" w:rsidR="007A04B9" w:rsidRPr="007A04B9" w:rsidRDefault="007A04B9" w:rsidP="007A04B9">
      <w:pPr>
        <w:rPr>
          <w:sz w:val="28"/>
          <w:szCs w:val="28"/>
        </w:rPr>
      </w:pPr>
      <w:r w:rsidRPr="007A04B9">
        <w:rPr>
          <w:sz w:val="28"/>
          <w:szCs w:val="28"/>
        </w:rPr>
        <w:t xml:space="preserve">  </w:t>
      </w:r>
    </w:p>
    <w:p w14:paraId="7F6DB8D8" w14:textId="77777777" w:rsidR="007A04B9" w:rsidRPr="007A04B9" w:rsidRDefault="007A04B9" w:rsidP="007A04B9">
      <w:pPr>
        <w:rPr>
          <w:sz w:val="28"/>
          <w:szCs w:val="28"/>
        </w:rPr>
      </w:pPr>
    </w:p>
    <w:p w14:paraId="2F592D88" w14:textId="77777777" w:rsidR="007A04B9" w:rsidRPr="007A04B9" w:rsidRDefault="007A04B9" w:rsidP="007A04B9">
      <w:pPr>
        <w:rPr>
          <w:sz w:val="28"/>
          <w:szCs w:val="28"/>
        </w:rPr>
      </w:pPr>
      <w:r w:rsidRPr="007A04B9">
        <w:rPr>
          <w:sz w:val="28"/>
          <w:szCs w:val="28"/>
        </w:rPr>
        <w:t xml:space="preserve">  </w:t>
      </w:r>
    </w:p>
    <w:p w14:paraId="0B348603" w14:textId="77777777" w:rsidR="007A04B9" w:rsidRPr="007A04B9" w:rsidRDefault="007A04B9" w:rsidP="007A04B9">
      <w:pPr>
        <w:rPr>
          <w:sz w:val="28"/>
          <w:szCs w:val="28"/>
        </w:rPr>
      </w:pPr>
      <w:r w:rsidRPr="007A04B9">
        <w:rPr>
          <w:sz w:val="28"/>
          <w:szCs w:val="28"/>
        </w:rPr>
        <w:t xml:space="preserve">  espSerial.begin(115200);  // enable software serial</w:t>
      </w:r>
    </w:p>
    <w:p w14:paraId="7905DF21" w14:textId="77777777" w:rsidR="007A04B9" w:rsidRPr="007A04B9" w:rsidRDefault="007A04B9" w:rsidP="007A04B9">
      <w:pPr>
        <w:rPr>
          <w:sz w:val="28"/>
          <w:szCs w:val="28"/>
        </w:rPr>
      </w:pPr>
      <w:r w:rsidRPr="007A04B9">
        <w:rPr>
          <w:sz w:val="28"/>
          <w:szCs w:val="28"/>
        </w:rPr>
        <w:t xml:space="preserve">                          // Your esp8266 module's speed is probably at 115200. </w:t>
      </w:r>
    </w:p>
    <w:p w14:paraId="714DDE1C" w14:textId="77777777" w:rsidR="007A04B9" w:rsidRPr="007A04B9" w:rsidRDefault="007A04B9" w:rsidP="007A04B9">
      <w:pPr>
        <w:rPr>
          <w:sz w:val="28"/>
          <w:szCs w:val="28"/>
        </w:rPr>
      </w:pPr>
      <w:r w:rsidRPr="007A04B9">
        <w:rPr>
          <w:sz w:val="28"/>
          <w:szCs w:val="28"/>
        </w:rPr>
        <w:t xml:space="preserve">                          // For this reason the first time set the speed to 115200 or to your esp8266 configured speed </w:t>
      </w:r>
    </w:p>
    <w:p w14:paraId="534ED261" w14:textId="77777777" w:rsidR="007A04B9" w:rsidRPr="007A04B9" w:rsidRDefault="007A04B9" w:rsidP="007A04B9">
      <w:pPr>
        <w:rPr>
          <w:sz w:val="28"/>
          <w:szCs w:val="28"/>
        </w:rPr>
      </w:pPr>
      <w:r w:rsidRPr="007A04B9">
        <w:rPr>
          <w:sz w:val="28"/>
          <w:szCs w:val="28"/>
        </w:rPr>
        <w:t xml:space="preserve">                          // and upload. Then change to 9600 and upload again</w:t>
      </w:r>
    </w:p>
    <w:p w14:paraId="11E9B6F9" w14:textId="77777777" w:rsidR="007A04B9" w:rsidRPr="007A04B9" w:rsidRDefault="007A04B9" w:rsidP="007A04B9">
      <w:pPr>
        <w:rPr>
          <w:sz w:val="28"/>
          <w:szCs w:val="28"/>
        </w:rPr>
      </w:pPr>
      <w:r w:rsidRPr="007A04B9">
        <w:rPr>
          <w:sz w:val="28"/>
          <w:szCs w:val="28"/>
        </w:rPr>
        <w:t xml:space="preserve">  </w:t>
      </w:r>
    </w:p>
    <w:p w14:paraId="4E1D18DE" w14:textId="77777777" w:rsidR="007A04B9" w:rsidRPr="007A04B9" w:rsidRDefault="007A04B9" w:rsidP="007A04B9">
      <w:pPr>
        <w:rPr>
          <w:sz w:val="28"/>
          <w:szCs w:val="28"/>
        </w:rPr>
      </w:pPr>
      <w:r w:rsidRPr="007A04B9">
        <w:rPr>
          <w:sz w:val="28"/>
          <w:szCs w:val="28"/>
        </w:rPr>
        <w:t xml:space="preserve">  //espSerial.println("AT+RST");         // Enable this line to reset the module;</w:t>
      </w:r>
    </w:p>
    <w:p w14:paraId="4D4FCF25" w14:textId="77777777" w:rsidR="007A04B9" w:rsidRPr="007A04B9" w:rsidRDefault="007A04B9" w:rsidP="007A04B9">
      <w:pPr>
        <w:rPr>
          <w:sz w:val="28"/>
          <w:szCs w:val="28"/>
        </w:rPr>
      </w:pPr>
      <w:r w:rsidRPr="007A04B9">
        <w:rPr>
          <w:sz w:val="28"/>
          <w:szCs w:val="28"/>
        </w:rPr>
        <w:t xml:space="preserve">  //showResponse(1000);</w:t>
      </w:r>
    </w:p>
    <w:p w14:paraId="09CA97C2" w14:textId="77777777" w:rsidR="007A04B9" w:rsidRPr="007A04B9" w:rsidRDefault="007A04B9" w:rsidP="007A04B9">
      <w:pPr>
        <w:rPr>
          <w:sz w:val="28"/>
          <w:szCs w:val="28"/>
        </w:rPr>
      </w:pPr>
    </w:p>
    <w:p w14:paraId="3C2CB4BC" w14:textId="77777777" w:rsidR="007A04B9" w:rsidRPr="007A04B9" w:rsidRDefault="007A04B9" w:rsidP="007A04B9">
      <w:pPr>
        <w:rPr>
          <w:sz w:val="28"/>
          <w:szCs w:val="28"/>
        </w:rPr>
      </w:pPr>
      <w:r w:rsidRPr="007A04B9">
        <w:rPr>
          <w:sz w:val="28"/>
          <w:szCs w:val="28"/>
        </w:rPr>
        <w:t xml:space="preserve">  //espSerial.println("AT+UART_CUR=9600,8,1,0,0");    // Enable this line to set esp8266 serial speed to 9600 bps</w:t>
      </w:r>
    </w:p>
    <w:p w14:paraId="1A1E602C" w14:textId="77777777" w:rsidR="007A04B9" w:rsidRPr="007A04B9" w:rsidRDefault="007A04B9" w:rsidP="007A04B9">
      <w:pPr>
        <w:rPr>
          <w:sz w:val="28"/>
          <w:szCs w:val="28"/>
        </w:rPr>
      </w:pPr>
      <w:r w:rsidRPr="007A04B9">
        <w:rPr>
          <w:sz w:val="28"/>
          <w:szCs w:val="28"/>
        </w:rPr>
        <w:t xml:space="preserve">  //showResponse(1000);</w:t>
      </w:r>
    </w:p>
    <w:p w14:paraId="1A5C4397" w14:textId="77777777" w:rsidR="007A04B9" w:rsidRPr="007A04B9" w:rsidRDefault="007A04B9" w:rsidP="007A04B9">
      <w:pPr>
        <w:rPr>
          <w:sz w:val="28"/>
          <w:szCs w:val="28"/>
        </w:rPr>
      </w:pPr>
      <w:r w:rsidRPr="007A04B9">
        <w:rPr>
          <w:sz w:val="28"/>
          <w:szCs w:val="28"/>
        </w:rPr>
        <w:t xml:space="preserve">  </w:t>
      </w:r>
    </w:p>
    <w:p w14:paraId="6099B5E5" w14:textId="77777777" w:rsidR="007A04B9" w:rsidRPr="007A04B9" w:rsidRDefault="007A04B9" w:rsidP="007A04B9">
      <w:pPr>
        <w:rPr>
          <w:sz w:val="28"/>
          <w:szCs w:val="28"/>
        </w:rPr>
      </w:pPr>
      <w:r w:rsidRPr="007A04B9">
        <w:rPr>
          <w:sz w:val="28"/>
          <w:szCs w:val="28"/>
        </w:rPr>
        <w:t xml:space="preserve">  </w:t>
      </w:r>
    </w:p>
    <w:p w14:paraId="03E3FB52" w14:textId="77777777" w:rsidR="007A04B9" w:rsidRPr="007A04B9" w:rsidRDefault="007A04B9" w:rsidP="007A04B9">
      <w:pPr>
        <w:rPr>
          <w:sz w:val="28"/>
          <w:szCs w:val="28"/>
        </w:rPr>
      </w:pPr>
    </w:p>
    <w:p w14:paraId="5C2D2632" w14:textId="77777777" w:rsidR="007A04B9" w:rsidRPr="007A04B9" w:rsidRDefault="007A04B9" w:rsidP="007A04B9">
      <w:pPr>
        <w:rPr>
          <w:sz w:val="28"/>
          <w:szCs w:val="28"/>
        </w:rPr>
      </w:pPr>
      <w:r w:rsidRPr="007A04B9">
        <w:rPr>
          <w:sz w:val="28"/>
          <w:szCs w:val="28"/>
        </w:rPr>
        <w:t xml:space="preserve">  espSerial.println("AT+CWMODE=1");   // set esp8266 as client</w:t>
      </w:r>
    </w:p>
    <w:p w14:paraId="4B1F28DA" w14:textId="77777777" w:rsidR="007A04B9" w:rsidRPr="007A04B9" w:rsidRDefault="007A04B9" w:rsidP="007A04B9">
      <w:pPr>
        <w:rPr>
          <w:sz w:val="28"/>
          <w:szCs w:val="28"/>
        </w:rPr>
      </w:pPr>
      <w:r w:rsidRPr="007A04B9">
        <w:rPr>
          <w:sz w:val="28"/>
          <w:szCs w:val="28"/>
        </w:rPr>
        <w:t xml:space="preserve">  showResponse(1000);</w:t>
      </w:r>
    </w:p>
    <w:p w14:paraId="056F0120" w14:textId="77777777" w:rsidR="007A04B9" w:rsidRPr="007A04B9" w:rsidRDefault="007A04B9" w:rsidP="007A04B9">
      <w:pPr>
        <w:rPr>
          <w:sz w:val="28"/>
          <w:szCs w:val="28"/>
        </w:rPr>
      </w:pPr>
    </w:p>
    <w:p w14:paraId="0E8AD882" w14:textId="77777777" w:rsidR="007A04B9" w:rsidRPr="007A04B9" w:rsidRDefault="007A04B9" w:rsidP="007A04B9">
      <w:pPr>
        <w:rPr>
          <w:sz w:val="28"/>
          <w:szCs w:val="28"/>
        </w:rPr>
      </w:pPr>
      <w:r w:rsidRPr="007A04B9">
        <w:rPr>
          <w:sz w:val="28"/>
          <w:szCs w:val="28"/>
        </w:rPr>
        <w:t xml:space="preserve">  espSerial.println("AT+CWJAP=\""+ssid+"\",\""+password+"\"");  // set your home router SSID and password</w:t>
      </w:r>
    </w:p>
    <w:p w14:paraId="7FA0A952" w14:textId="77777777" w:rsidR="007A04B9" w:rsidRPr="007A04B9" w:rsidRDefault="007A04B9" w:rsidP="007A04B9">
      <w:pPr>
        <w:rPr>
          <w:sz w:val="28"/>
          <w:szCs w:val="28"/>
        </w:rPr>
      </w:pPr>
      <w:r w:rsidRPr="007A04B9">
        <w:rPr>
          <w:sz w:val="28"/>
          <w:szCs w:val="28"/>
        </w:rPr>
        <w:t xml:space="preserve">  showResponse(5000);</w:t>
      </w:r>
    </w:p>
    <w:p w14:paraId="518CB489" w14:textId="77777777" w:rsidR="007A04B9" w:rsidRPr="007A04B9" w:rsidRDefault="007A04B9" w:rsidP="007A04B9">
      <w:pPr>
        <w:rPr>
          <w:sz w:val="28"/>
          <w:szCs w:val="28"/>
        </w:rPr>
      </w:pPr>
    </w:p>
    <w:p w14:paraId="1DF6CE74" w14:textId="77777777" w:rsidR="007A04B9" w:rsidRPr="007A04B9" w:rsidRDefault="007A04B9" w:rsidP="007A04B9">
      <w:pPr>
        <w:rPr>
          <w:sz w:val="28"/>
          <w:szCs w:val="28"/>
        </w:rPr>
      </w:pPr>
      <w:r w:rsidRPr="007A04B9">
        <w:rPr>
          <w:sz w:val="28"/>
          <w:szCs w:val="28"/>
        </w:rPr>
        <w:t xml:space="preserve">   if (DEBUG)  Serial.println("Setup completed");</w:t>
      </w:r>
    </w:p>
    <w:p w14:paraId="205AF416" w14:textId="77777777" w:rsidR="007A04B9" w:rsidRPr="007A04B9" w:rsidRDefault="007A04B9" w:rsidP="007A04B9">
      <w:pPr>
        <w:rPr>
          <w:sz w:val="28"/>
          <w:szCs w:val="28"/>
        </w:rPr>
      </w:pPr>
      <w:r w:rsidRPr="007A04B9">
        <w:rPr>
          <w:sz w:val="28"/>
          <w:szCs w:val="28"/>
        </w:rPr>
        <w:t>}</w:t>
      </w:r>
    </w:p>
    <w:p w14:paraId="5C52AF74" w14:textId="77777777" w:rsidR="007A04B9" w:rsidRPr="007A04B9" w:rsidRDefault="007A04B9" w:rsidP="007A04B9">
      <w:pPr>
        <w:rPr>
          <w:sz w:val="28"/>
          <w:szCs w:val="28"/>
        </w:rPr>
      </w:pPr>
    </w:p>
    <w:p w14:paraId="6B21EF92" w14:textId="77777777" w:rsidR="007A04B9" w:rsidRPr="007A04B9" w:rsidRDefault="007A04B9" w:rsidP="007A04B9">
      <w:pPr>
        <w:rPr>
          <w:sz w:val="28"/>
          <w:szCs w:val="28"/>
        </w:rPr>
      </w:pPr>
    </w:p>
    <w:p w14:paraId="0FF0AC9A" w14:textId="77777777" w:rsidR="007A04B9" w:rsidRPr="007A04B9" w:rsidRDefault="007A04B9" w:rsidP="007A04B9">
      <w:pPr>
        <w:rPr>
          <w:sz w:val="28"/>
          <w:szCs w:val="28"/>
        </w:rPr>
      </w:pPr>
      <w:r w:rsidRPr="007A04B9">
        <w:rPr>
          <w:sz w:val="28"/>
          <w:szCs w:val="28"/>
        </w:rPr>
        <w:t>// ====================================================================== loop</w:t>
      </w:r>
    </w:p>
    <w:p w14:paraId="1F1A4D77" w14:textId="77777777" w:rsidR="007A04B9" w:rsidRPr="007A04B9" w:rsidRDefault="007A04B9" w:rsidP="007A04B9">
      <w:pPr>
        <w:rPr>
          <w:sz w:val="28"/>
          <w:szCs w:val="28"/>
        </w:rPr>
      </w:pPr>
      <w:r w:rsidRPr="007A04B9">
        <w:rPr>
          <w:sz w:val="28"/>
          <w:szCs w:val="28"/>
        </w:rPr>
        <w:t>void loop() {</w:t>
      </w:r>
    </w:p>
    <w:p w14:paraId="4F1A8693" w14:textId="77777777" w:rsidR="007A04B9" w:rsidRPr="007A04B9" w:rsidRDefault="007A04B9" w:rsidP="007A04B9">
      <w:pPr>
        <w:rPr>
          <w:sz w:val="28"/>
          <w:szCs w:val="28"/>
        </w:rPr>
      </w:pPr>
    </w:p>
    <w:p w14:paraId="47A9A605" w14:textId="77777777" w:rsidR="007A04B9" w:rsidRPr="007A04B9" w:rsidRDefault="007A04B9" w:rsidP="007A04B9">
      <w:pPr>
        <w:rPr>
          <w:sz w:val="28"/>
          <w:szCs w:val="28"/>
        </w:rPr>
      </w:pPr>
      <w:r w:rsidRPr="007A04B9">
        <w:rPr>
          <w:sz w:val="28"/>
          <w:szCs w:val="28"/>
        </w:rPr>
        <w:t xml:space="preserve">  // Read sensor values</w:t>
      </w:r>
    </w:p>
    <w:p w14:paraId="5252E7E1" w14:textId="77777777" w:rsidR="007A04B9" w:rsidRPr="007A04B9" w:rsidRDefault="007A04B9" w:rsidP="007A04B9">
      <w:pPr>
        <w:rPr>
          <w:sz w:val="28"/>
          <w:szCs w:val="28"/>
        </w:rPr>
      </w:pPr>
      <w:r w:rsidRPr="007A04B9">
        <w:rPr>
          <w:sz w:val="28"/>
          <w:szCs w:val="28"/>
        </w:rPr>
        <w:t xml:space="preserve">   float t = 0;</w:t>
      </w:r>
    </w:p>
    <w:p w14:paraId="51968950" w14:textId="77777777" w:rsidR="007A04B9" w:rsidRPr="007A04B9" w:rsidRDefault="007A04B9" w:rsidP="007A04B9">
      <w:pPr>
        <w:rPr>
          <w:sz w:val="28"/>
          <w:szCs w:val="28"/>
        </w:rPr>
      </w:pPr>
      <w:r w:rsidRPr="007A04B9">
        <w:rPr>
          <w:sz w:val="28"/>
          <w:szCs w:val="28"/>
        </w:rPr>
        <w:t xml:space="preserve">   float h = 0;</w:t>
      </w:r>
    </w:p>
    <w:p w14:paraId="171EB574" w14:textId="77777777" w:rsidR="007A04B9" w:rsidRPr="007A04B9" w:rsidRDefault="007A04B9" w:rsidP="007A04B9">
      <w:pPr>
        <w:rPr>
          <w:sz w:val="28"/>
          <w:szCs w:val="28"/>
        </w:rPr>
      </w:pPr>
      <w:r w:rsidRPr="007A04B9">
        <w:rPr>
          <w:sz w:val="28"/>
          <w:szCs w:val="28"/>
        </w:rPr>
        <w:t xml:space="preserve">   </w:t>
      </w:r>
    </w:p>
    <w:p w14:paraId="1023F27E" w14:textId="77777777" w:rsidR="007A04B9" w:rsidRPr="007A04B9" w:rsidRDefault="007A04B9" w:rsidP="007A04B9">
      <w:pPr>
        <w:rPr>
          <w:sz w:val="28"/>
          <w:szCs w:val="28"/>
        </w:rPr>
      </w:pPr>
      <w:r w:rsidRPr="007A04B9">
        <w:rPr>
          <w:sz w:val="28"/>
          <w:szCs w:val="28"/>
        </w:rPr>
        <w:t xml:space="preserve">   t = analogRead(A0);</w:t>
      </w:r>
    </w:p>
    <w:p w14:paraId="4E1A8CF6" w14:textId="77777777" w:rsidR="007A04B9" w:rsidRPr="007A04B9" w:rsidRDefault="007A04B9" w:rsidP="007A04B9">
      <w:pPr>
        <w:rPr>
          <w:sz w:val="28"/>
          <w:szCs w:val="28"/>
        </w:rPr>
      </w:pPr>
      <w:r w:rsidRPr="007A04B9">
        <w:rPr>
          <w:sz w:val="28"/>
          <w:szCs w:val="28"/>
        </w:rPr>
        <w:t xml:space="preserve">     h = analogRead(A2) + analogRead(A1);</w:t>
      </w:r>
    </w:p>
    <w:p w14:paraId="6B9E9441" w14:textId="77777777" w:rsidR="007A04B9" w:rsidRPr="007A04B9" w:rsidRDefault="007A04B9" w:rsidP="007A04B9">
      <w:pPr>
        <w:rPr>
          <w:sz w:val="28"/>
          <w:szCs w:val="28"/>
        </w:rPr>
      </w:pPr>
      <w:r w:rsidRPr="007A04B9">
        <w:rPr>
          <w:sz w:val="28"/>
          <w:szCs w:val="28"/>
        </w:rPr>
        <w:t xml:space="preserve">   h = h/2;</w:t>
      </w:r>
    </w:p>
    <w:p w14:paraId="3DAA681E" w14:textId="77777777" w:rsidR="007A04B9" w:rsidRPr="007A04B9" w:rsidRDefault="007A04B9" w:rsidP="007A04B9">
      <w:pPr>
        <w:rPr>
          <w:sz w:val="28"/>
          <w:szCs w:val="28"/>
        </w:rPr>
      </w:pPr>
      <w:r w:rsidRPr="007A04B9">
        <w:rPr>
          <w:sz w:val="28"/>
          <w:szCs w:val="28"/>
        </w:rPr>
        <w:t xml:space="preserve">   Serial.print(analogRead(A0));</w:t>
      </w:r>
    </w:p>
    <w:p w14:paraId="4D690CF5" w14:textId="77777777" w:rsidR="007A04B9" w:rsidRPr="007A04B9" w:rsidRDefault="007A04B9" w:rsidP="007A04B9">
      <w:pPr>
        <w:rPr>
          <w:sz w:val="28"/>
          <w:szCs w:val="28"/>
        </w:rPr>
      </w:pPr>
      <w:r w:rsidRPr="007A04B9">
        <w:rPr>
          <w:sz w:val="28"/>
          <w:szCs w:val="28"/>
        </w:rPr>
        <w:t xml:space="preserve">   Serial.println("\n");</w:t>
      </w:r>
    </w:p>
    <w:p w14:paraId="5222E679" w14:textId="77777777" w:rsidR="007A04B9" w:rsidRPr="007A04B9" w:rsidRDefault="007A04B9" w:rsidP="007A04B9">
      <w:pPr>
        <w:rPr>
          <w:sz w:val="28"/>
          <w:szCs w:val="28"/>
        </w:rPr>
      </w:pPr>
      <w:r w:rsidRPr="007A04B9">
        <w:rPr>
          <w:sz w:val="28"/>
          <w:szCs w:val="28"/>
        </w:rPr>
        <w:t xml:space="preserve">  int ldrStatus = analogRead (ldr);</w:t>
      </w:r>
    </w:p>
    <w:p w14:paraId="1FF09723" w14:textId="77777777" w:rsidR="007A04B9" w:rsidRPr="007A04B9" w:rsidRDefault="007A04B9" w:rsidP="007A04B9">
      <w:pPr>
        <w:rPr>
          <w:sz w:val="28"/>
          <w:szCs w:val="28"/>
        </w:rPr>
      </w:pPr>
      <w:r w:rsidRPr="007A04B9">
        <w:rPr>
          <w:sz w:val="28"/>
          <w:szCs w:val="28"/>
        </w:rPr>
        <w:t xml:space="preserve">  if (ldrStatus &lt;=300)</w:t>
      </w:r>
    </w:p>
    <w:p w14:paraId="6BE2D1C2" w14:textId="77777777" w:rsidR="007A04B9" w:rsidRPr="007A04B9" w:rsidRDefault="007A04B9" w:rsidP="007A04B9">
      <w:pPr>
        <w:rPr>
          <w:sz w:val="28"/>
          <w:szCs w:val="28"/>
        </w:rPr>
      </w:pPr>
      <w:r w:rsidRPr="007A04B9">
        <w:rPr>
          <w:sz w:val="28"/>
          <w:szCs w:val="28"/>
        </w:rPr>
        <w:t xml:space="preserve">  {</w:t>
      </w:r>
    </w:p>
    <w:p w14:paraId="7795FA95" w14:textId="77777777" w:rsidR="007A04B9" w:rsidRPr="007A04B9" w:rsidRDefault="007A04B9" w:rsidP="007A04B9">
      <w:pPr>
        <w:rPr>
          <w:sz w:val="28"/>
          <w:szCs w:val="28"/>
        </w:rPr>
      </w:pPr>
      <w:r w:rsidRPr="007A04B9">
        <w:rPr>
          <w:sz w:val="28"/>
          <w:szCs w:val="28"/>
        </w:rPr>
        <w:t xml:space="preserve">    digitalWrite(led,HIGH);</w:t>
      </w:r>
    </w:p>
    <w:p w14:paraId="4FBB10C0" w14:textId="77777777" w:rsidR="007A04B9" w:rsidRPr="007A04B9" w:rsidRDefault="007A04B9" w:rsidP="007A04B9">
      <w:pPr>
        <w:rPr>
          <w:sz w:val="28"/>
          <w:szCs w:val="28"/>
        </w:rPr>
      </w:pPr>
      <w:r w:rsidRPr="007A04B9">
        <w:rPr>
          <w:sz w:val="28"/>
          <w:szCs w:val="28"/>
        </w:rPr>
        <w:t xml:space="preserve">    analogWrite(led,255/5);</w:t>
      </w:r>
    </w:p>
    <w:p w14:paraId="567E81DF" w14:textId="77777777" w:rsidR="007A04B9" w:rsidRPr="007A04B9" w:rsidRDefault="007A04B9" w:rsidP="007A04B9">
      <w:pPr>
        <w:rPr>
          <w:sz w:val="28"/>
          <w:szCs w:val="28"/>
        </w:rPr>
      </w:pPr>
    </w:p>
    <w:p w14:paraId="4E4925F9" w14:textId="77777777" w:rsidR="007A04B9" w:rsidRPr="007A04B9" w:rsidRDefault="007A04B9" w:rsidP="007A04B9">
      <w:pPr>
        <w:rPr>
          <w:sz w:val="28"/>
          <w:szCs w:val="28"/>
        </w:rPr>
      </w:pPr>
      <w:r w:rsidRPr="007A04B9">
        <w:rPr>
          <w:sz w:val="28"/>
          <w:szCs w:val="28"/>
        </w:rPr>
        <w:t xml:space="preserve">    digitalWrite(led1,HIGH);</w:t>
      </w:r>
    </w:p>
    <w:p w14:paraId="674292C1" w14:textId="77777777" w:rsidR="007A04B9" w:rsidRPr="007A04B9" w:rsidRDefault="007A04B9" w:rsidP="007A04B9">
      <w:pPr>
        <w:rPr>
          <w:sz w:val="28"/>
          <w:szCs w:val="28"/>
        </w:rPr>
      </w:pPr>
      <w:r w:rsidRPr="007A04B9">
        <w:rPr>
          <w:sz w:val="28"/>
          <w:szCs w:val="28"/>
        </w:rPr>
        <w:t xml:space="preserve">    analogWrite(led1,255/5);</w:t>
      </w:r>
    </w:p>
    <w:p w14:paraId="0004D307" w14:textId="77777777" w:rsidR="007A04B9" w:rsidRPr="007A04B9" w:rsidRDefault="007A04B9" w:rsidP="007A04B9">
      <w:pPr>
        <w:rPr>
          <w:sz w:val="28"/>
          <w:szCs w:val="28"/>
        </w:rPr>
      </w:pPr>
      <w:r w:rsidRPr="007A04B9">
        <w:rPr>
          <w:sz w:val="28"/>
          <w:szCs w:val="28"/>
        </w:rPr>
        <w:t>Serial.println("a1");</w:t>
      </w:r>
    </w:p>
    <w:p w14:paraId="54207002" w14:textId="77777777" w:rsidR="007A04B9" w:rsidRPr="007A04B9" w:rsidRDefault="007A04B9" w:rsidP="007A04B9">
      <w:pPr>
        <w:rPr>
          <w:sz w:val="28"/>
          <w:szCs w:val="28"/>
        </w:rPr>
      </w:pPr>
      <w:r w:rsidRPr="007A04B9">
        <w:rPr>
          <w:sz w:val="28"/>
          <w:szCs w:val="28"/>
        </w:rPr>
        <w:t xml:space="preserve">               Serial.print(analogRead(A1));</w:t>
      </w:r>
    </w:p>
    <w:p w14:paraId="7B75ECF8" w14:textId="77777777" w:rsidR="007A04B9" w:rsidRPr="007A04B9" w:rsidRDefault="007A04B9" w:rsidP="007A04B9">
      <w:pPr>
        <w:rPr>
          <w:sz w:val="28"/>
          <w:szCs w:val="28"/>
        </w:rPr>
      </w:pPr>
      <w:r w:rsidRPr="007A04B9">
        <w:rPr>
          <w:sz w:val="28"/>
          <w:szCs w:val="28"/>
        </w:rPr>
        <w:t xml:space="preserve">               Serial.println("\n");</w:t>
      </w:r>
    </w:p>
    <w:p w14:paraId="7610D18A" w14:textId="77777777" w:rsidR="007A04B9" w:rsidRPr="007A04B9" w:rsidRDefault="007A04B9" w:rsidP="007A04B9">
      <w:pPr>
        <w:rPr>
          <w:sz w:val="28"/>
          <w:szCs w:val="28"/>
        </w:rPr>
      </w:pPr>
      <w:r w:rsidRPr="007A04B9">
        <w:rPr>
          <w:sz w:val="28"/>
          <w:szCs w:val="28"/>
        </w:rPr>
        <w:t xml:space="preserve">               Serial.println("a2");</w:t>
      </w:r>
    </w:p>
    <w:p w14:paraId="7E438740" w14:textId="77777777" w:rsidR="007A04B9" w:rsidRPr="007A04B9" w:rsidRDefault="007A04B9" w:rsidP="007A04B9">
      <w:pPr>
        <w:rPr>
          <w:sz w:val="28"/>
          <w:szCs w:val="28"/>
        </w:rPr>
      </w:pPr>
      <w:r w:rsidRPr="007A04B9">
        <w:rPr>
          <w:sz w:val="28"/>
          <w:szCs w:val="28"/>
        </w:rPr>
        <w:t xml:space="preserve">               Serial.print(analogRead(A2));</w:t>
      </w:r>
    </w:p>
    <w:p w14:paraId="7FA8A6A5" w14:textId="77777777" w:rsidR="007A04B9" w:rsidRPr="007A04B9" w:rsidRDefault="007A04B9" w:rsidP="007A04B9">
      <w:pPr>
        <w:rPr>
          <w:sz w:val="28"/>
          <w:szCs w:val="28"/>
        </w:rPr>
      </w:pPr>
      <w:r w:rsidRPr="007A04B9">
        <w:rPr>
          <w:sz w:val="28"/>
          <w:szCs w:val="28"/>
        </w:rPr>
        <w:t xml:space="preserve">               Serial.println("\n");</w:t>
      </w:r>
    </w:p>
    <w:p w14:paraId="040E06A6" w14:textId="77777777" w:rsidR="007A04B9" w:rsidRPr="007A04B9" w:rsidRDefault="007A04B9" w:rsidP="007A04B9">
      <w:pPr>
        <w:rPr>
          <w:sz w:val="28"/>
          <w:szCs w:val="28"/>
        </w:rPr>
      </w:pPr>
    </w:p>
    <w:p w14:paraId="2921C7C7" w14:textId="77777777" w:rsidR="007A04B9" w:rsidRPr="007A04B9" w:rsidRDefault="007A04B9" w:rsidP="007A04B9">
      <w:pPr>
        <w:rPr>
          <w:sz w:val="28"/>
          <w:szCs w:val="28"/>
        </w:rPr>
      </w:pPr>
    </w:p>
    <w:p w14:paraId="0FF9DCFC" w14:textId="77777777" w:rsidR="007A04B9" w:rsidRPr="007A04B9" w:rsidRDefault="007A04B9" w:rsidP="007A04B9">
      <w:pPr>
        <w:rPr>
          <w:sz w:val="28"/>
          <w:szCs w:val="28"/>
        </w:rPr>
      </w:pPr>
      <w:r w:rsidRPr="007A04B9">
        <w:rPr>
          <w:sz w:val="28"/>
          <w:szCs w:val="28"/>
        </w:rPr>
        <w:t xml:space="preserve">    if(analogRead(A1)&lt;500){</w:t>
      </w:r>
    </w:p>
    <w:p w14:paraId="7F9F7228" w14:textId="77777777" w:rsidR="007A04B9" w:rsidRPr="007A04B9" w:rsidRDefault="007A04B9" w:rsidP="007A04B9">
      <w:pPr>
        <w:rPr>
          <w:sz w:val="28"/>
          <w:szCs w:val="28"/>
        </w:rPr>
      </w:pPr>
      <w:r w:rsidRPr="007A04B9">
        <w:rPr>
          <w:sz w:val="28"/>
          <w:szCs w:val="28"/>
        </w:rPr>
        <w:t xml:space="preserve">                digitalWrite(led,HIGH);</w:t>
      </w:r>
    </w:p>
    <w:p w14:paraId="22EB54BB" w14:textId="77777777" w:rsidR="007A04B9" w:rsidRPr="007A04B9" w:rsidRDefault="007A04B9" w:rsidP="007A04B9">
      <w:pPr>
        <w:rPr>
          <w:sz w:val="28"/>
          <w:szCs w:val="28"/>
        </w:rPr>
      </w:pPr>
      <w:r w:rsidRPr="007A04B9">
        <w:rPr>
          <w:sz w:val="28"/>
          <w:szCs w:val="28"/>
        </w:rPr>
        <w:t xml:space="preserve">                </w:t>
      </w:r>
    </w:p>
    <w:p w14:paraId="391E4880" w14:textId="77777777" w:rsidR="007A04B9" w:rsidRPr="007A04B9" w:rsidRDefault="007A04B9" w:rsidP="007A04B9">
      <w:pPr>
        <w:rPr>
          <w:sz w:val="28"/>
          <w:szCs w:val="28"/>
        </w:rPr>
      </w:pPr>
      <w:r w:rsidRPr="007A04B9">
        <w:rPr>
          <w:sz w:val="28"/>
          <w:szCs w:val="28"/>
        </w:rPr>
        <w:t xml:space="preserve">            </w:t>
      </w:r>
    </w:p>
    <w:p w14:paraId="59D023AD" w14:textId="77777777" w:rsidR="007A04B9" w:rsidRPr="007A04B9" w:rsidRDefault="007A04B9" w:rsidP="007A04B9">
      <w:pPr>
        <w:rPr>
          <w:sz w:val="28"/>
          <w:szCs w:val="28"/>
        </w:rPr>
      </w:pPr>
      <w:r w:rsidRPr="007A04B9">
        <w:rPr>
          <w:sz w:val="28"/>
          <w:szCs w:val="28"/>
        </w:rPr>
        <w:t xml:space="preserve">    }</w:t>
      </w:r>
    </w:p>
    <w:p w14:paraId="20F58123" w14:textId="77777777" w:rsidR="007A04B9" w:rsidRPr="007A04B9" w:rsidRDefault="007A04B9" w:rsidP="007A04B9">
      <w:pPr>
        <w:rPr>
          <w:sz w:val="28"/>
          <w:szCs w:val="28"/>
        </w:rPr>
      </w:pPr>
      <w:r w:rsidRPr="007A04B9">
        <w:rPr>
          <w:sz w:val="28"/>
          <w:szCs w:val="28"/>
        </w:rPr>
        <w:t xml:space="preserve">    else{</w:t>
      </w:r>
    </w:p>
    <w:p w14:paraId="0567D4AA" w14:textId="77777777" w:rsidR="007A04B9" w:rsidRPr="007A04B9" w:rsidRDefault="007A04B9" w:rsidP="007A04B9">
      <w:pPr>
        <w:rPr>
          <w:sz w:val="28"/>
          <w:szCs w:val="28"/>
        </w:rPr>
      </w:pPr>
      <w:r w:rsidRPr="007A04B9">
        <w:rPr>
          <w:sz w:val="28"/>
          <w:szCs w:val="28"/>
        </w:rPr>
        <w:t xml:space="preserve">                digitalWrite(led,HIGH);</w:t>
      </w:r>
    </w:p>
    <w:p w14:paraId="7B563307" w14:textId="77777777" w:rsidR="007A04B9" w:rsidRPr="007A04B9" w:rsidRDefault="007A04B9" w:rsidP="007A04B9">
      <w:pPr>
        <w:rPr>
          <w:sz w:val="28"/>
          <w:szCs w:val="28"/>
        </w:rPr>
      </w:pPr>
      <w:r w:rsidRPr="007A04B9">
        <w:rPr>
          <w:sz w:val="28"/>
          <w:szCs w:val="28"/>
        </w:rPr>
        <w:t xml:space="preserve">                analogWrite(led,255/5);</w:t>
      </w:r>
    </w:p>
    <w:p w14:paraId="34F0995E" w14:textId="77777777" w:rsidR="007A04B9" w:rsidRPr="007A04B9" w:rsidRDefault="007A04B9" w:rsidP="007A04B9">
      <w:pPr>
        <w:rPr>
          <w:sz w:val="28"/>
          <w:szCs w:val="28"/>
        </w:rPr>
      </w:pPr>
      <w:r w:rsidRPr="007A04B9">
        <w:rPr>
          <w:sz w:val="28"/>
          <w:szCs w:val="28"/>
        </w:rPr>
        <w:t xml:space="preserve">               </w:t>
      </w:r>
    </w:p>
    <w:p w14:paraId="0D386E83" w14:textId="77777777" w:rsidR="007A04B9" w:rsidRPr="007A04B9" w:rsidRDefault="007A04B9" w:rsidP="007A04B9">
      <w:pPr>
        <w:rPr>
          <w:sz w:val="28"/>
          <w:szCs w:val="28"/>
        </w:rPr>
      </w:pPr>
      <w:r w:rsidRPr="007A04B9">
        <w:rPr>
          <w:sz w:val="28"/>
          <w:szCs w:val="28"/>
        </w:rPr>
        <w:t xml:space="preserve">      </w:t>
      </w:r>
    </w:p>
    <w:p w14:paraId="48F45661" w14:textId="77777777" w:rsidR="007A04B9" w:rsidRPr="007A04B9" w:rsidRDefault="007A04B9" w:rsidP="007A04B9">
      <w:pPr>
        <w:rPr>
          <w:sz w:val="28"/>
          <w:szCs w:val="28"/>
        </w:rPr>
      </w:pPr>
      <w:r w:rsidRPr="007A04B9">
        <w:rPr>
          <w:sz w:val="28"/>
          <w:szCs w:val="28"/>
        </w:rPr>
        <w:t xml:space="preserve">    }</w:t>
      </w:r>
    </w:p>
    <w:p w14:paraId="60A2A951" w14:textId="77777777" w:rsidR="007A04B9" w:rsidRPr="007A04B9" w:rsidRDefault="007A04B9" w:rsidP="007A04B9">
      <w:pPr>
        <w:rPr>
          <w:sz w:val="28"/>
          <w:szCs w:val="28"/>
        </w:rPr>
      </w:pPr>
    </w:p>
    <w:p w14:paraId="5B467FB6" w14:textId="77777777" w:rsidR="007A04B9" w:rsidRPr="007A04B9" w:rsidRDefault="007A04B9" w:rsidP="007A04B9">
      <w:pPr>
        <w:rPr>
          <w:sz w:val="28"/>
          <w:szCs w:val="28"/>
        </w:rPr>
      </w:pPr>
      <w:r w:rsidRPr="007A04B9">
        <w:rPr>
          <w:sz w:val="28"/>
          <w:szCs w:val="28"/>
        </w:rPr>
        <w:t xml:space="preserve">    if(analogRead(A2)&lt;500){</w:t>
      </w:r>
    </w:p>
    <w:p w14:paraId="3A9E498D" w14:textId="77777777" w:rsidR="007A04B9" w:rsidRPr="007A04B9" w:rsidRDefault="007A04B9" w:rsidP="007A04B9">
      <w:pPr>
        <w:rPr>
          <w:sz w:val="28"/>
          <w:szCs w:val="28"/>
        </w:rPr>
      </w:pPr>
      <w:r w:rsidRPr="007A04B9">
        <w:rPr>
          <w:sz w:val="28"/>
          <w:szCs w:val="28"/>
        </w:rPr>
        <w:t xml:space="preserve">                digitalWrite(led1,HIGH);</w:t>
      </w:r>
    </w:p>
    <w:p w14:paraId="6578774B" w14:textId="77777777" w:rsidR="007A04B9" w:rsidRPr="007A04B9" w:rsidRDefault="007A04B9" w:rsidP="007A04B9">
      <w:pPr>
        <w:rPr>
          <w:sz w:val="28"/>
          <w:szCs w:val="28"/>
        </w:rPr>
      </w:pPr>
      <w:r w:rsidRPr="007A04B9">
        <w:rPr>
          <w:sz w:val="28"/>
          <w:szCs w:val="28"/>
        </w:rPr>
        <w:t xml:space="preserve">                </w:t>
      </w:r>
    </w:p>
    <w:p w14:paraId="5985669D" w14:textId="77777777" w:rsidR="007A04B9" w:rsidRPr="007A04B9" w:rsidRDefault="007A04B9" w:rsidP="007A04B9">
      <w:pPr>
        <w:rPr>
          <w:sz w:val="28"/>
          <w:szCs w:val="28"/>
        </w:rPr>
      </w:pPr>
      <w:r w:rsidRPr="007A04B9">
        <w:rPr>
          <w:sz w:val="28"/>
          <w:szCs w:val="28"/>
        </w:rPr>
        <w:t xml:space="preserve">    }</w:t>
      </w:r>
    </w:p>
    <w:p w14:paraId="6DBE843A" w14:textId="77777777" w:rsidR="007A04B9" w:rsidRPr="007A04B9" w:rsidRDefault="007A04B9" w:rsidP="007A04B9">
      <w:pPr>
        <w:rPr>
          <w:sz w:val="28"/>
          <w:szCs w:val="28"/>
        </w:rPr>
      </w:pPr>
      <w:r w:rsidRPr="007A04B9">
        <w:rPr>
          <w:sz w:val="28"/>
          <w:szCs w:val="28"/>
        </w:rPr>
        <w:t xml:space="preserve">    else{</w:t>
      </w:r>
    </w:p>
    <w:p w14:paraId="40E39430" w14:textId="77777777" w:rsidR="007A04B9" w:rsidRPr="007A04B9" w:rsidRDefault="007A04B9" w:rsidP="007A04B9">
      <w:pPr>
        <w:rPr>
          <w:sz w:val="28"/>
          <w:szCs w:val="28"/>
        </w:rPr>
      </w:pPr>
      <w:r w:rsidRPr="007A04B9">
        <w:rPr>
          <w:sz w:val="28"/>
          <w:szCs w:val="28"/>
        </w:rPr>
        <w:t xml:space="preserve">                digitalWrite(led1,HIGH);</w:t>
      </w:r>
    </w:p>
    <w:p w14:paraId="75B8DDA9" w14:textId="77777777" w:rsidR="007A04B9" w:rsidRPr="007A04B9" w:rsidRDefault="007A04B9" w:rsidP="007A04B9">
      <w:pPr>
        <w:rPr>
          <w:sz w:val="28"/>
          <w:szCs w:val="28"/>
        </w:rPr>
      </w:pPr>
      <w:r w:rsidRPr="007A04B9">
        <w:rPr>
          <w:sz w:val="28"/>
          <w:szCs w:val="28"/>
        </w:rPr>
        <w:t xml:space="preserve">                analogWrite(led1,255/5);</w:t>
      </w:r>
    </w:p>
    <w:p w14:paraId="501C8FA2" w14:textId="77777777" w:rsidR="007A04B9" w:rsidRPr="007A04B9" w:rsidRDefault="007A04B9" w:rsidP="007A04B9">
      <w:pPr>
        <w:rPr>
          <w:sz w:val="28"/>
          <w:szCs w:val="28"/>
        </w:rPr>
      </w:pPr>
      <w:r w:rsidRPr="007A04B9">
        <w:rPr>
          <w:sz w:val="28"/>
          <w:szCs w:val="28"/>
        </w:rPr>
        <w:t xml:space="preserve">               </w:t>
      </w:r>
    </w:p>
    <w:p w14:paraId="72BF21C6" w14:textId="77777777" w:rsidR="007A04B9" w:rsidRPr="007A04B9" w:rsidRDefault="007A04B9" w:rsidP="007A04B9">
      <w:pPr>
        <w:rPr>
          <w:sz w:val="28"/>
          <w:szCs w:val="28"/>
        </w:rPr>
      </w:pPr>
      <w:r w:rsidRPr="007A04B9">
        <w:rPr>
          <w:sz w:val="28"/>
          <w:szCs w:val="28"/>
        </w:rPr>
        <w:t xml:space="preserve">      </w:t>
      </w:r>
    </w:p>
    <w:p w14:paraId="297FA6A9" w14:textId="77777777" w:rsidR="007A04B9" w:rsidRPr="007A04B9" w:rsidRDefault="007A04B9" w:rsidP="007A04B9">
      <w:pPr>
        <w:rPr>
          <w:sz w:val="28"/>
          <w:szCs w:val="28"/>
        </w:rPr>
      </w:pPr>
      <w:r w:rsidRPr="007A04B9">
        <w:rPr>
          <w:sz w:val="28"/>
          <w:szCs w:val="28"/>
        </w:rPr>
        <w:t xml:space="preserve">    }</w:t>
      </w:r>
    </w:p>
    <w:p w14:paraId="21297371" w14:textId="77777777" w:rsidR="007A04B9" w:rsidRPr="007A04B9" w:rsidRDefault="007A04B9" w:rsidP="007A04B9">
      <w:pPr>
        <w:rPr>
          <w:sz w:val="28"/>
          <w:szCs w:val="28"/>
        </w:rPr>
      </w:pPr>
    </w:p>
    <w:p w14:paraId="4E3E8BEB" w14:textId="77777777" w:rsidR="007A04B9" w:rsidRPr="007A04B9" w:rsidRDefault="007A04B9" w:rsidP="007A04B9">
      <w:pPr>
        <w:rPr>
          <w:sz w:val="28"/>
          <w:szCs w:val="28"/>
        </w:rPr>
      </w:pPr>
    </w:p>
    <w:p w14:paraId="508A965B" w14:textId="77777777" w:rsidR="007A04B9" w:rsidRPr="007A04B9" w:rsidRDefault="007A04B9" w:rsidP="007A04B9">
      <w:pPr>
        <w:rPr>
          <w:sz w:val="28"/>
          <w:szCs w:val="28"/>
        </w:rPr>
      </w:pPr>
      <w:r w:rsidRPr="007A04B9">
        <w:rPr>
          <w:sz w:val="28"/>
          <w:szCs w:val="28"/>
        </w:rPr>
        <w:t xml:space="preserve"> </w:t>
      </w:r>
    </w:p>
    <w:p w14:paraId="6FB6EEAF" w14:textId="77777777" w:rsidR="007A04B9" w:rsidRPr="007A04B9" w:rsidRDefault="007A04B9" w:rsidP="007A04B9">
      <w:pPr>
        <w:rPr>
          <w:sz w:val="28"/>
          <w:szCs w:val="28"/>
        </w:rPr>
      </w:pPr>
      <w:r w:rsidRPr="007A04B9">
        <w:rPr>
          <w:sz w:val="28"/>
          <w:szCs w:val="28"/>
        </w:rPr>
        <w:t xml:space="preserve">   }</w:t>
      </w:r>
    </w:p>
    <w:p w14:paraId="57EF904E" w14:textId="77777777" w:rsidR="007A04B9" w:rsidRPr="007A04B9" w:rsidRDefault="007A04B9" w:rsidP="007A04B9">
      <w:pPr>
        <w:rPr>
          <w:sz w:val="28"/>
          <w:szCs w:val="28"/>
        </w:rPr>
      </w:pPr>
      <w:r w:rsidRPr="007A04B9">
        <w:rPr>
          <w:sz w:val="28"/>
          <w:szCs w:val="28"/>
        </w:rPr>
        <w:t xml:space="preserve"> </w:t>
      </w:r>
    </w:p>
    <w:p w14:paraId="1C7FED5C" w14:textId="77777777" w:rsidR="007A04B9" w:rsidRPr="007A04B9" w:rsidRDefault="007A04B9" w:rsidP="007A04B9">
      <w:pPr>
        <w:rPr>
          <w:sz w:val="28"/>
          <w:szCs w:val="28"/>
        </w:rPr>
      </w:pPr>
      <w:r w:rsidRPr="007A04B9">
        <w:rPr>
          <w:sz w:val="28"/>
          <w:szCs w:val="28"/>
        </w:rPr>
        <w:t xml:space="preserve">  else{</w:t>
      </w:r>
    </w:p>
    <w:p w14:paraId="72C1A0E9" w14:textId="77777777" w:rsidR="007A04B9" w:rsidRPr="007A04B9" w:rsidRDefault="007A04B9" w:rsidP="007A04B9">
      <w:pPr>
        <w:rPr>
          <w:sz w:val="28"/>
          <w:szCs w:val="28"/>
        </w:rPr>
      </w:pPr>
      <w:r w:rsidRPr="007A04B9">
        <w:rPr>
          <w:sz w:val="28"/>
          <w:szCs w:val="28"/>
        </w:rPr>
        <w:t xml:space="preserve">    digitalWrite(led,LOW);</w:t>
      </w:r>
    </w:p>
    <w:p w14:paraId="0946F738" w14:textId="77777777" w:rsidR="007A04B9" w:rsidRPr="007A04B9" w:rsidRDefault="007A04B9" w:rsidP="007A04B9">
      <w:pPr>
        <w:rPr>
          <w:sz w:val="28"/>
          <w:szCs w:val="28"/>
        </w:rPr>
      </w:pPr>
      <w:r w:rsidRPr="007A04B9">
        <w:rPr>
          <w:sz w:val="28"/>
          <w:szCs w:val="28"/>
        </w:rPr>
        <w:t xml:space="preserve">    digitalWrite(led1,LOW);</w:t>
      </w:r>
    </w:p>
    <w:p w14:paraId="0286DA77" w14:textId="77777777" w:rsidR="007A04B9" w:rsidRPr="007A04B9" w:rsidRDefault="007A04B9" w:rsidP="007A04B9">
      <w:pPr>
        <w:rPr>
          <w:sz w:val="28"/>
          <w:szCs w:val="28"/>
        </w:rPr>
      </w:pPr>
      <w:r w:rsidRPr="007A04B9">
        <w:rPr>
          <w:sz w:val="28"/>
          <w:szCs w:val="28"/>
        </w:rPr>
        <w:t xml:space="preserve">  </w:t>
      </w:r>
    </w:p>
    <w:p w14:paraId="0A77C6C6" w14:textId="77777777" w:rsidR="007A04B9" w:rsidRPr="007A04B9" w:rsidRDefault="007A04B9" w:rsidP="007A04B9">
      <w:pPr>
        <w:rPr>
          <w:sz w:val="28"/>
          <w:szCs w:val="28"/>
        </w:rPr>
      </w:pPr>
      <w:r w:rsidRPr="007A04B9">
        <w:rPr>
          <w:sz w:val="28"/>
          <w:szCs w:val="28"/>
        </w:rPr>
        <w:t xml:space="preserve">  }</w:t>
      </w:r>
    </w:p>
    <w:p w14:paraId="30114E9C" w14:textId="77777777" w:rsidR="007A04B9" w:rsidRPr="007A04B9" w:rsidRDefault="007A04B9" w:rsidP="007A04B9">
      <w:pPr>
        <w:rPr>
          <w:sz w:val="28"/>
          <w:szCs w:val="28"/>
        </w:rPr>
      </w:pPr>
      <w:r w:rsidRPr="007A04B9">
        <w:rPr>
          <w:sz w:val="28"/>
          <w:szCs w:val="28"/>
        </w:rPr>
        <w:t xml:space="preserve">    thingSpeakWrite(t,h);</w:t>
      </w:r>
    </w:p>
    <w:p w14:paraId="23017561" w14:textId="77777777" w:rsidR="007A04B9" w:rsidRPr="007A04B9" w:rsidRDefault="007A04B9" w:rsidP="007A04B9">
      <w:pPr>
        <w:rPr>
          <w:sz w:val="28"/>
          <w:szCs w:val="28"/>
        </w:rPr>
      </w:pPr>
      <w:r w:rsidRPr="007A04B9">
        <w:rPr>
          <w:sz w:val="28"/>
          <w:szCs w:val="28"/>
        </w:rPr>
        <w:t xml:space="preserve">    delay(20000);</w:t>
      </w:r>
    </w:p>
    <w:p w14:paraId="0A00D61B" w14:textId="77777777" w:rsidR="007A04B9" w:rsidRPr="007A04B9" w:rsidRDefault="007A04B9" w:rsidP="007A04B9">
      <w:pPr>
        <w:rPr>
          <w:sz w:val="28"/>
          <w:szCs w:val="28"/>
        </w:rPr>
      </w:pPr>
      <w:r w:rsidRPr="007A04B9">
        <w:rPr>
          <w:sz w:val="28"/>
          <w:szCs w:val="28"/>
        </w:rPr>
        <w:t xml:space="preserve">  // thingspeak needs 15 sec delay between updates,     </w:t>
      </w:r>
    </w:p>
    <w:p w14:paraId="5D228D0E" w14:textId="77777777" w:rsidR="007A04B9" w:rsidRPr="007A04B9" w:rsidRDefault="007A04B9" w:rsidP="007A04B9">
      <w:pPr>
        <w:rPr>
          <w:sz w:val="28"/>
          <w:szCs w:val="28"/>
        </w:rPr>
      </w:pPr>
      <w:r w:rsidRPr="007A04B9">
        <w:rPr>
          <w:sz w:val="28"/>
          <w:szCs w:val="28"/>
        </w:rPr>
        <w:t xml:space="preserve">  </w:t>
      </w:r>
    </w:p>
    <w:p w14:paraId="118A3FF9" w14:textId="448B2F17" w:rsidR="007A04B9" w:rsidRDefault="007A04B9" w:rsidP="007A04B9">
      <w:pPr>
        <w:rPr>
          <w:sz w:val="28"/>
          <w:szCs w:val="28"/>
        </w:rPr>
      </w:pPr>
      <w:r w:rsidRPr="007A04B9">
        <w:rPr>
          <w:sz w:val="28"/>
          <w:szCs w:val="28"/>
        </w:rPr>
        <w:t>}</w:t>
      </w:r>
    </w:p>
    <w:p w14:paraId="2A9A547B" w14:textId="1A0AC594" w:rsidR="00F3472D" w:rsidRDefault="00CA643B" w:rsidP="007A04B9">
      <w:pPr>
        <w:rPr>
          <w:sz w:val="28"/>
          <w:szCs w:val="28"/>
        </w:rPr>
      </w:pPr>
      <w:r>
        <w:rPr>
          <w:sz w:val="28"/>
          <w:szCs w:val="28"/>
        </w:rPr>
        <w:t xml:space="preserve">Future enhancement: </w:t>
      </w:r>
    </w:p>
    <w:p w14:paraId="2A4A759D" w14:textId="71BDCD7A" w:rsidR="00CA643B" w:rsidRDefault="00CA643B" w:rsidP="007A04B9">
      <w:pPr>
        <w:rPr>
          <w:sz w:val="28"/>
          <w:szCs w:val="28"/>
        </w:rPr>
      </w:pPr>
      <w:r>
        <w:rPr>
          <w:sz w:val="28"/>
          <w:szCs w:val="28"/>
        </w:rPr>
        <w:tab/>
      </w:r>
      <w:r>
        <w:rPr>
          <w:sz w:val="28"/>
          <w:szCs w:val="28"/>
        </w:rPr>
        <w:tab/>
      </w:r>
      <w:r>
        <w:rPr>
          <w:sz w:val="28"/>
          <w:szCs w:val="28"/>
        </w:rPr>
        <w:tab/>
        <w:t>This model can be further enhanced to send data to all users who subscribed to this channel and live traffic notification can also be sent to users and sending messages and alerts can also be implemented</w:t>
      </w:r>
      <w:r w:rsidR="002F1E2F">
        <w:rPr>
          <w:sz w:val="28"/>
          <w:szCs w:val="28"/>
        </w:rPr>
        <w:t xml:space="preserve">, if something is not working properly alarm can be implemented  </w:t>
      </w:r>
    </w:p>
    <w:p w14:paraId="4BADF5E7" w14:textId="77777777" w:rsidR="009F5F5E" w:rsidRDefault="009F5F5E" w:rsidP="007A04B9">
      <w:pPr>
        <w:rPr>
          <w:sz w:val="28"/>
          <w:szCs w:val="28"/>
        </w:rPr>
      </w:pPr>
      <w:r>
        <w:rPr>
          <w:sz w:val="28"/>
          <w:szCs w:val="28"/>
        </w:rPr>
        <w:t>References</w:t>
      </w:r>
      <w:r w:rsidR="00CA643B">
        <w:rPr>
          <w:sz w:val="28"/>
          <w:szCs w:val="28"/>
        </w:rPr>
        <w:t>:</w:t>
      </w:r>
    </w:p>
    <w:p w14:paraId="3D433783" w14:textId="466255DA" w:rsidR="00CA643B" w:rsidRDefault="00A555C4" w:rsidP="009F5F5E">
      <w:pPr>
        <w:pStyle w:val="ListParagraph"/>
        <w:numPr>
          <w:ilvl w:val="0"/>
          <w:numId w:val="6"/>
        </w:numPr>
        <w:rPr>
          <w:sz w:val="28"/>
          <w:szCs w:val="28"/>
        </w:rPr>
      </w:pPr>
      <w:hyperlink r:id="rId8" w:history="1">
        <w:r w:rsidR="009F5F5E" w:rsidRPr="00D30170">
          <w:rPr>
            <w:rStyle w:val="Hyperlink"/>
            <w:sz w:val="28"/>
            <w:szCs w:val="28"/>
          </w:rPr>
          <w:t>https://thingspeak.com</w:t>
        </w:r>
      </w:hyperlink>
    </w:p>
    <w:p w14:paraId="2B2942FC" w14:textId="1F7DA9BF" w:rsidR="009F5F5E" w:rsidRDefault="00A555C4" w:rsidP="009F5F5E">
      <w:pPr>
        <w:pStyle w:val="ListParagraph"/>
        <w:numPr>
          <w:ilvl w:val="0"/>
          <w:numId w:val="6"/>
        </w:numPr>
        <w:rPr>
          <w:sz w:val="28"/>
          <w:szCs w:val="28"/>
        </w:rPr>
      </w:pPr>
      <w:hyperlink r:id="rId9" w:history="1">
        <w:r w:rsidR="009F5F5E" w:rsidRPr="00D30170">
          <w:rPr>
            <w:rStyle w:val="Hyperlink"/>
            <w:sz w:val="28"/>
            <w:szCs w:val="28"/>
          </w:rPr>
          <w:t>https://www.circuito.io/</w:t>
        </w:r>
      </w:hyperlink>
    </w:p>
    <w:p w14:paraId="1C075874" w14:textId="7CEB80DE" w:rsidR="009F5F5E" w:rsidRDefault="00A555C4" w:rsidP="009F5F5E">
      <w:pPr>
        <w:pStyle w:val="ListParagraph"/>
        <w:numPr>
          <w:ilvl w:val="0"/>
          <w:numId w:val="6"/>
        </w:numPr>
        <w:rPr>
          <w:sz w:val="28"/>
          <w:szCs w:val="28"/>
        </w:rPr>
      </w:pPr>
      <w:hyperlink r:id="rId10" w:anchor="?id=6t78uk" w:history="1">
        <w:r w:rsidR="009F5F5E" w:rsidRPr="00D30170">
          <w:rPr>
            <w:rStyle w:val="Hyperlink"/>
            <w:sz w:val="28"/>
            <w:szCs w:val="28"/>
          </w:rPr>
          <w:t>https://www.circuitlab.com/editor/#?id=6t78uk</w:t>
        </w:r>
      </w:hyperlink>
    </w:p>
    <w:p w14:paraId="1AA6B318" w14:textId="1E1A3019" w:rsidR="009F5F5E" w:rsidRDefault="00A555C4" w:rsidP="009F5F5E">
      <w:pPr>
        <w:pStyle w:val="ListParagraph"/>
        <w:numPr>
          <w:ilvl w:val="0"/>
          <w:numId w:val="6"/>
        </w:numPr>
        <w:rPr>
          <w:sz w:val="28"/>
          <w:szCs w:val="28"/>
        </w:rPr>
      </w:pPr>
      <w:hyperlink r:id="rId11" w:history="1">
        <w:r w:rsidR="009F5F5E" w:rsidRPr="00D30170">
          <w:rPr>
            <w:rStyle w:val="Hyperlink"/>
            <w:sz w:val="28"/>
            <w:szCs w:val="28"/>
          </w:rPr>
          <w:t>https://ubidots.com/</w:t>
        </w:r>
      </w:hyperlink>
    </w:p>
    <w:p w14:paraId="7C436505" w14:textId="15621D88" w:rsidR="009F5F5E" w:rsidRDefault="00A555C4" w:rsidP="009F5F5E">
      <w:pPr>
        <w:pStyle w:val="ListParagraph"/>
        <w:numPr>
          <w:ilvl w:val="0"/>
          <w:numId w:val="6"/>
        </w:numPr>
        <w:rPr>
          <w:sz w:val="28"/>
          <w:szCs w:val="28"/>
        </w:rPr>
      </w:pPr>
      <w:hyperlink r:id="rId12" w:history="1">
        <w:r w:rsidR="009F5F5E" w:rsidRPr="00D30170">
          <w:rPr>
            <w:rStyle w:val="Hyperlink"/>
            <w:sz w:val="28"/>
            <w:szCs w:val="28"/>
          </w:rPr>
          <w:t>https://io.adafruit.com/</w:t>
        </w:r>
      </w:hyperlink>
    </w:p>
    <w:p w14:paraId="3DCEBAA7" w14:textId="192EBCC9" w:rsidR="009F5F5E" w:rsidRDefault="00A555C4" w:rsidP="009F5F5E">
      <w:pPr>
        <w:pStyle w:val="ListParagraph"/>
        <w:numPr>
          <w:ilvl w:val="0"/>
          <w:numId w:val="6"/>
        </w:numPr>
        <w:rPr>
          <w:sz w:val="28"/>
          <w:szCs w:val="28"/>
        </w:rPr>
      </w:pPr>
      <w:hyperlink r:id="rId13" w:history="1">
        <w:r w:rsidR="009F5F5E" w:rsidRPr="00D30170">
          <w:rPr>
            <w:rStyle w:val="Hyperlink"/>
            <w:sz w:val="28"/>
            <w:szCs w:val="28"/>
          </w:rPr>
          <w:t>https://github.com/esp8266/Arduino/tree/master/libraries/ESP8266WiFi</w:t>
        </w:r>
      </w:hyperlink>
    </w:p>
    <w:p w14:paraId="595B289B" w14:textId="41880F71" w:rsidR="009F5F5E" w:rsidRPr="009F5F5E" w:rsidRDefault="00A555C4" w:rsidP="009F5F5E">
      <w:pPr>
        <w:pStyle w:val="ListParagraph"/>
        <w:numPr>
          <w:ilvl w:val="0"/>
          <w:numId w:val="6"/>
        </w:numPr>
        <w:rPr>
          <w:sz w:val="28"/>
          <w:szCs w:val="28"/>
        </w:rPr>
      </w:pPr>
      <w:hyperlink r:id="rId14" w:history="1">
        <w:r w:rsidR="009F5F5E" w:rsidRPr="00D30170">
          <w:rPr>
            <w:rStyle w:val="Hyperlink"/>
            <w:sz w:val="28"/>
            <w:szCs w:val="28"/>
          </w:rPr>
          <w:t>https://www.arduino.cc/en/main/documentation</w:t>
        </w:r>
      </w:hyperlink>
    </w:p>
    <w:p w14:paraId="7FC4E235" w14:textId="77777777" w:rsidR="007A04B9" w:rsidRPr="007A04B9" w:rsidRDefault="007A04B9" w:rsidP="007A04B9">
      <w:pPr>
        <w:rPr>
          <w:color w:val="806000" w:themeColor="accent4" w:themeShade="80"/>
          <w:sz w:val="28"/>
          <w:szCs w:val="28"/>
        </w:rPr>
      </w:pPr>
    </w:p>
    <w:p w14:paraId="3F2718A5" w14:textId="77777777" w:rsidR="007A04B9" w:rsidRPr="007A04B9" w:rsidRDefault="007A04B9" w:rsidP="007A04B9">
      <w:pPr>
        <w:rPr>
          <w:color w:val="806000" w:themeColor="accent4" w:themeShade="80"/>
          <w:sz w:val="28"/>
          <w:szCs w:val="28"/>
        </w:rPr>
      </w:pPr>
    </w:p>
    <w:p w14:paraId="1523B098" w14:textId="77777777" w:rsidR="007A04B9" w:rsidRPr="007A04B9" w:rsidRDefault="007A04B9" w:rsidP="00D16DA4">
      <w:pPr>
        <w:rPr>
          <w:color w:val="806000" w:themeColor="accent4" w:themeShade="80"/>
          <w:sz w:val="28"/>
          <w:szCs w:val="28"/>
        </w:rPr>
      </w:pPr>
    </w:p>
    <w:p w14:paraId="3F9D13D0" w14:textId="77777777" w:rsidR="00F16D58" w:rsidRDefault="00F16D58" w:rsidP="005D3405"/>
    <w:sectPr w:rsidR="00F16D5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00002FF" w:usb1="4000205B"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C3BF2"/>
    <w:multiLevelType w:val="hybridMultilevel"/>
    <w:tmpl w:val="D556D5D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1C971038"/>
    <w:multiLevelType w:val="hybridMultilevel"/>
    <w:tmpl w:val="E14CC77A"/>
    <w:lvl w:ilvl="0" w:tplc="40090001">
      <w:start w:val="1"/>
      <w:numFmt w:val="bullet"/>
      <w:lvlText w:val=""/>
      <w:lvlJc w:val="left"/>
      <w:pPr>
        <w:ind w:left="2175" w:hanging="360"/>
      </w:pPr>
      <w:rPr>
        <w:rFonts w:ascii="Symbol" w:hAnsi="Symbol" w:hint="default"/>
      </w:rPr>
    </w:lvl>
    <w:lvl w:ilvl="1" w:tplc="40090003" w:tentative="1">
      <w:start w:val="1"/>
      <w:numFmt w:val="bullet"/>
      <w:lvlText w:val="o"/>
      <w:lvlJc w:val="left"/>
      <w:pPr>
        <w:ind w:left="2895" w:hanging="360"/>
      </w:pPr>
      <w:rPr>
        <w:rFonts w:ascii="Courier New" w:hAnsi="Courier New" w:cs="Courier New" w:hint="default"/>
      </w:rPr>
    </w:lvl>
    <w:lvl w:ilvl="2" w:tplc="40090005" w:tentative="1">
      <w:start w:val="1"/>
      <w:numFmt w:val="bullet"/>
      <w:lvlText w:val=""/>
      <w:lvlJc w:val="left"/>
      <w:pPr>
        <w:ind w:left="3615" w:hanging="360"/>
      </w:pPr>
      <w:rPr>
        <w:rFonts w:ascii="Wingdings" w:hAnsi="Wingdings" w:hint="default"/>
      </w:rPr>
    </w:lvl>
    <w:lvl w:ilvl="3" w:tplc="40090001" w:tentative="1">
      <w:start w:val="1"/>
      <w:numFmt w:val="bullet"/>
      <w:lvlText w:val=""/>
      <w:lvlJc w:val="left"/>
      <w:pPr>
        <w:ind w:left="4335" w:hanging="360"/>
      </w:pPr>
      <w:rPr>
        <w:rFonts w:ascii="Symbol" w:hAnsi="Symbol" w:hint="default"/>
      </w:rPr>
    </w:lvl>
    <w:lvl w:ilvl="4" w:tplc="40090003" w:tentative="1">
      <w:start w:val="1"/>
      <w:numFmt w:val="bullet"/>
      <w:lvlText w:val="o"/>
      <w:lvlJc w:val="left"/>
      <w:pPr>
        <w:ind w:left="5055" w:hanging="360"/>
      </w:pPr>
      <w:rPr>
        <w:rFonts w:ascii="Courier New" w:hAnsi="Courier New" w:cs="Courier New" w:hint="default"/>
      </w:rPr>
    </w:lvl>
    <w:lvl w:ilvl="5" w:tplc="40090005" w:tentative="1">
      <w:start w:val="1"/>
      <w:numFmt w:val="bullet"/>
      <w:lvlText w:val=""/>
      <w:lvlJc w:val="left"/>
      <w:pPr>
        <w:ind w:left="5775" w:hanging="360"/>
      </w:pPr>
      <w:rPr>
        <w:rFonts w:ascii="Wingdings" w:hAnsi="Wingdings" w:hint="default"/>
      </w:rPr>
    </w:lvl>
    <w:lvl w:ilvl="6" w:tplc="40090001" w:tentative="1">
      <w:start w:val="1"/>
      <w:numFmt w:val="bullet"/>
      <w:lvlText w:val=""/>
      <w:lvlJc w:val="left"/>
      <w:pPr>
        <w:ind w:left="6495" w:hanging="360"/>
      </w:pPr>
      <w:rPr>
        <w:rFonts w:ascii="Symbol" w:hAnsi="Symbol" w:hint="default"/>
      </w:rPr>
    </w:lvl>
    <w:lvl w:ilvl="7" w:tplc="40090003" w:tentative="1">
      <w:start w:val="1"/>
      <w:numFmt w:val="bullet"/>
      <w:lvlText w:val="o"/>
      <w:lvlJc w:val="left"/>
      <w:pPr>
        <w:ind w:left="7215" w:hanging="360"/>
      </w:pPr>
      <w:rPr>
        <w:rFonts w:ascii="Courier New" w:hAnsi="Courier New" w:cs="Courier New" w:hint="default"/>
      </w:rPr>
    </w:lvl>
    <w:lvl w:ilvl="8" w:tplc="40090005" w:tentative="1">
      <w:start w:val="1"/>
      <w:numFmt w:val="bullet"/>
      <w:lvlText w:val=""/>
      <w:lvlJc w:val="left"/>
      <w:pPr>
        <w:ind w:left="7935" w:hanging="360"/>
      </w:pPr>
      <w:rPr>
        <w:rFonts w:ascii="Wingdings" w:hAnsi="Wingdings" w:hint="default"/>
      </w:rPr>
    </w:lvl>
  </w:abstractNum>
  <w:abstractNum w:abstractNumId="2" w15:restartNumberingAfterBreak="0">
    <w:nsid w:val="3BCF44E3"/>
    <w:multiLevelType w:val="hybridMultilevel"/>
    <w:tmpl w:val="02361E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BBE29D3"/>
    <w:multiLevelType w:val="hybridMultilevel"/>
    <w:tmpl w:val="688063B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6D5D50C9"/>
    <w:multiLevelType w:val="hybridMultilevel"/>
    <w:tmpl w:val="F5567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FA0AFD"/>
    <w:multiLevelType w:val="hybridMultilevel"/>
    <w:tmpl w:val="83862F78"/>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5D3405"/>
    <w:rsid w:val="001A31F6"/>
    <w:rsid w:val="00203339"/>
    <w:rsid w:val="002C15A1"/>
    <w:rsid w:val="002F1E2F"/>
    <w:rsid w:val="00306D4F"/>
    <w:rsid w:val="004C5820"/>
    <w:rsid w:val="005D3405"/>
    <w:rsid w:val="006A4FEE"/>
    <w:rsid w:val="00783B6C"/>
    <w:rsid w:val="007A04B9"/>
    <w:rsid w:val="007C2819"/>
    <w:rsid w:val="00975539"/>
    <w:rsid w:val="009933A9"/>
    <w:rsid w:val="009C494E"/>
    <w:rsid w:val="009F5F5E"/>
    <w:rsid w:val="00A555C4"/>
    <w:rsid w:val="00AA4308"/>
    <w:rsid w:val="00B156BF"/>
    <w:rsid w:val="00CA643B"/>
    <w:rsid w:val="00D16DA4"/>
    <w:rsid w:val="00E33DB1"/>
    <w:rsid w:val="00EC38F4"/>
    <w:rsid w:val="00EE2735"/>
    <w:rsid w:val="00F16D58"/>
    <w:rsid w:val="00F3472D"/>
    <w:rsid w:val="00F81E45"/>
    <w:rsid w:val="00F937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D900A"/>
  <w15:docId w15:val="{6711F76C-C793-43B2-A3E3-EC1DA8BFE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IN" w:eastAsia="en-IN"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character" w:styleId="Hyperlink">
    <w:name w:val="Hyperlink"/>
    <w:basedOn w:val="DefaultParagraphFont"/>
    <w:uiPriority w:val="99"/>
    <w:semiHidden/>
    <w:rsid w:val="009F5F5E"/>
    <w:rPr>
      <w:color w:val="0563C1" w:themeColor="hyperlink"/>
      <w:u w:val="single"/>
    </w:rPr>
  </w:style>
  <w:style w:type="character" w:styleId="UnresolvedMention">
    <w:name w:val="Unresolved Mention"/>
    <w:basedOn w:val="DefaultParagraphFont"/>
    <w:uiPriority w:val="99"/>
    <w:semiHidden/>
    <w:rsid w:val="009F5F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ingspeak.com" TargetMode="External"/><Relationship Id="rId13" Type="http://schemas.openxmlformats.org/officeDocument/2006/relationships/hyperlink" Target="https://github.com/esp8266/Arduino/tree/master/libraries/ESP8266WiFi" TargetMode="Externa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hyperlink" Target="https://io.adafruit.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bidots.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circuitlab.com/editor/" TargetMode="External"/><Relationship Id="rId4" Type="http://schemas.openxmlformats.org/officeDocument/2006/relationships/styles" Target="styles.xml"/><Relationship Id="rId9" Type="http://schemas.openxmlformats.org/officeDocument/2006/relationships/hyperlink" Target="https://www.circuito.io/" TargetMode="External"/><Relationship Id="rId14" Type="http://schemas.openxmlformats.org/officeDocument/2006/relationships/hyperlink" Target="https://www.arduino.cc/en/main/document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512082"/>
        <w:category>
          <w:name w:val="General"/>
          <w:gallery w:val="placeholder"/>
        </w:category>
        <w:types>
          <w:type w:val="bbPlcHdr"/>
        </w:types>
        <w:behaviors>
          <w:behavior w:val="content"/>
        </w:behaviors>
        <w:guid w:val="{34D3AD81-29CD-400A-80FE-EA57D6DFC23C}"/>
      </w:docPartPr>
      <w:docPartBody>
        <w:p w:rsidR="00943AD0" w:rsidRDefault="0011231A">
          <w:r w:rsidRPr="00F0660A">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00002FF" w:usb1="4000205B"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5BB"/>
    <w:rsid w:val="00040368"/>
    <w:rsid w:val="0011231A"/>
    <w:rsid w:val="001A7A3E"/>
    <w:rsid w:val="0027773E"/>
    <w:rsid w:val="002F59E9"/>
    <w:rsid w:val="005235E3"/>
    <w:rsid w:val="0090114F"/>
    <w:rsid w:val="00943AD0"/>
    <w:rsid w:val="0099004C"/>
    <w:rsid w:val="00AE55BB"/>
    <w:rsid w:val="00B763F3"/>
    <w:rsid w:val="00B865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231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logPostInfo xmlns="http://www.microsoft.com/Office/Word/BlogTool">
  <PostTitle>SMART STREET LIGHT MANAGEMENT SYSTEM</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post.dotx</Template>
  <TotalTime>279</TotalTime>
  <Pages>1</Pages>
  <Words>1308</Words>
  <Characters>7459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nagubandi</dc:creator>
  <cp:keywords/>
  <dc:description/>
  <cp:lastModifiedBy>rahul nagubandi</cp:lastModifiedBy>
  <cp:revision>16</cp:revision>
  <dcterms:created xsi:type="dcterms:W3CDTF">2018-08-02T11:52:00Z</dcterms:created>
  <dcterms:modified xsi:type="dcterms:W3CDTF">2018-10-04T16:40:00Z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